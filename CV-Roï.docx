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1486" w:type="dxa"/>
        <w:tblInd w:w="-1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890"/>
        <w:gridCol w:w="4165"/>
      </w:tblGrid>
      <w:tr w:rsidR="00F316AD" w:rsidRPr="00D84C60" w14:paraId="67DE3C81" w14:textId="77777777" w:rsidTr="00DF7AAC">
        <w:trPr>
          <w:trHeight w:val="473"/>
        </w:trPr>
        <w:tc>
          <w:tcPr>
            <w:tcW w:w="1148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DE422ED" w14:textId="41C4DBAE" w:rsidR="00F316AD" w:rsidRPr="00D84C60" w:rsidRDefault="0055762C" w:rsidP="00F316AD">
            <w:pPr>
              <w:pStyle w:val="Titel"/>
            </w:pPr>
            <w:r>
              <w:t>Roï Eielts</w:t>
            </w:r>
          </w:p>
          <w:p w14:paraId="541C971E" w14:textId="4C2F9A4F" w:rsidR="00F316AD" w:rsidRPr="00D84C60" w:rsidRDefault="0055762C" w:rsidP="00D20DA9">
            <w:pPr>
              <w:pStyle w:val="Ondertitel"/>
            </w:pPr>
            <w:r>
              <w:t>Software Developer</w:t>
            </w:r>
            <w:r w:rsidR="00F316AD" w:rsidRPr="00D84C60">
              <w:rPr>
                <w:lang w:bidi="nl-NL"/>
              </w:rPr>
              <w:t xml:space="preserve"> </w:t>
            </w:r>
          </w:p>
        </w:tc>
      </w:tr>
      <w:tr w:rsidR="00550041" w:rsidRPr="00D84C60" w14:paraId="6930052B" w14:textId="77777777" w:rsidTr="00DF7AAC">
        <w:trPr>
          <w:trHeight w:val="1372"/>
        </w:trPr>
        <w:tc>
          <w:tcPr>
            <w:tcW w:w="3431" w:type="dxa"/>
            <w:tcBorders>
              <w:top w:val="single" w:sz="24" w:space="0" w:color="BF9268" w:themeColor="accent2"/>
            </w:tcBorders>
            <w:vAlign w:val="center"/>
          </w:tcPr>
          <w:p w14:paraId="2ADB198E" w14:textId="0B8758BB" w:rsidR="00F316AD" w:rsidRDefault="00ED4428" w:rsidP="004A774D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3E0"/>
                </mc:Choice>
                <mc:Fallback>
                  <w:t>🏠</w:t>
                </mc:Fallback>
              </mc:AlternateContent>
            </w:r>
            <w:r w:rsidR="0065324B">
              <w:t xml:space="preserve"> </w:t>
            </w:r>
            <w:r w:rsidR="0055762C">
              <w:t>Arendho</w:t>
            </w:r>
            <w:r w:rsidR="006909A7">
              <w:t>f</w:t>
            </w:r>
            <w:r w:rsidR="0055762C">
              <w:t xml:space="preserve"> 33</w:t>
            </w:r>
            <w:r w:rsidR="00CF20E0">
              <w:t xml:space="preserve"> </w:t>
            </w:r>
            <w:r w:rsidR="0055762C">
              <w:t>Heikenszand</w:t>
            </w:r>
          </w:p>
          <w:p w14:paraId="158BA948" w14:textId="77777777" w:rsidR="00C26683" w:rsidRDefault="00C26683" w:rsidP="004A774D">
            <w:pPr>
              <w:jc w:val="center"/>
            </w:pPr>
          </w:p>
          <w:p w14:paraId="53C3FC33" w14:textId="0E744F30" w:rsidR="00C26683" w:rsidRPr="00D84C60" w:rsidRDefault="007A426D" w:rsidP="004A774D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D"/>
                </mc:Choice>
                <mc:Fallback>
                  <w:t>📝</w:t>
                </mc:Fallback>
              </mc:AlternateContent>
            </w:r>
            <w:r w:rsidR="00864497">
              <w:t>0</w:t>
            </w:r>
            <w:r w:rsidR="00A5440E">
              <w:t>1-2023</w:t>
            </w:r>
          </w:p>
        </w:tc>
        <w:tc>
          <w:tcPr>
            <w:tcW w:w="3890" w:type="dxa"/>
            <w:tcBorders>
              <w:top w:val="single" w:sz="24" w:space="0" w:color="BF9268" w:themeColor="accent2"/>
            </w:tcBorders>
            <w:vAlign w:val="center"/>
          </w:tcPr>
          <w:p w14:paraId="14896FFF" w14:textId="772CFE84" w:rsidR="00F316AD" w:rsidRDefault="008A7CC6" w:rsidP="004A774D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="00041445">
              <w:t xml:space="preserve">31+ </w:t>
            </w:r>
            <w:r w:rsidR="0055762C">
              <w:t>6 11064183</w:t>
            </w:r>
          </w:p>
          <w:p w14:paraId="72837A93" w14:textId="77777777" w:rsidR="00C26683" w:rsidRDefault="00C26683" w:rsidP="004A774D">
            <w:pPr>
              <w:jc w:val="center"/>
            </w:pPr>
          </w:p>
          <w:p w14:paraId="20AF1A7A" w14:textId="779A38D7" w:rsidR="00C26683" w:rsidRPr="00D84C60" w:rsidRDefault="00C26683" w:rsidP="004A774D">
            <w:pPr>
              <w:jc w:val="center"/>
            </w:pPr>
          </w:p>
        </w:tc>
        <w:tc>
          <w:tcPr>
            <w:tcW w:w="4164" w:type="dxa"/>
            <w:tcBorders>
              <w:top w:val="single" w:sz="24" w:space="0" w:color="BF9268" w:themeColor="accent2"/>
            </w:tcBorders>
            <w:vAlign w:val="center"/>
          </w:tcPr>
          <w:p w14:paraId="143874FA" w14:textId="77777777" w:rsidR="001E6A9B" w:rsidRDefault="001E6A9B" w:rsidP="004A774D">
            <w:pPr>
              <w:jc w:val="center"/>
              <w:rPr>
                <w:lang w:bidi="nl-NL"/>
              </w:rPr>
            </w:pPr>
          </w:p>
          <w:p w14:paraId="7ADD3781" w14:textId="43FA6608" w:rsidR="00C26683" w:rsidRDefault="008A7CC6" w:rsidP="00DF7AAC">
            <w:pPr>
              <w:jc w:val="center"/>
            </w:pPr>
            <w:r>
              <w:rPr>
                <w:rFonts w:ascii="Segoe UI Symbol" w:hAnsi="Segoe UI Symbol" w:cs="Segoe UI Symbol"/>
                <w:lang w:bidi="nl-NL"/>
              </w:rPr>
              <w:t>✉</w:t>
            </w:r>
            <w:hyperlink r:id="rId10" w:history="1">
              <w:r w:rsidR="009718E7" w:rsidRPr="00B97CD8">
                <w:rPr>
                  <w:rStyle w:val="Hyperlink"/>
                  <w:lang w:bidi="nl-NL"/>
                </w:rPr>
                <w:t>roieielts@gmail.com</w:t>
              </w:r>
            </w:hyperlink>
          </w:p>
          <w:p w14:paraId="5AD46FFD" w14:textId="77777777" w:rsidR="00DF7AAC" w:rsidRDefault="00DF7AAC" w:rsidP="00DF7AAC">
            <w:pPr>
              <w:jc w:val="center"/>
              <w:rPr>
                <w:lang w:bidi="nl-NL"/>
              </w:rPr>
            </w:pPr>
          </w:p>
          <w:p w14:paraId="29EC1013" w14:textId="25821D7D" w:rsidR="009718E7" w:rsidRDefault="008A7CC6" w:rsidP="009718E7">
            <w:pPr>
              <w:jc w:val="center"/>
              <w:rPr>
                <w:lang w:bidi="nl-NL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bidi="nl-NL"/>
              </w:rPr>
              <mc:AlternateContent>
                <mc:Choice Requires="w16se">
                  <w16se:symEx w16se:font="Segoe UI Emoji" w16se:char="1F476"/>
                </mc:Choice>
                <mc:Fallback>
                  <w:t>👶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bidi="nl-NL"/>
              </w:rPr>
              <mc:AlternateContent>
                <mc:Choice Requires="w16se">
                  <w16se:symEx w16se:font="Segoe UI Emoji" w16se:char="1F3FC"/>
                </mc:Choice>
                <mc:Fallback>
                  <w:t>🏼</w:t>
                </mc:Fallback>
              </mc:AlternateContent>
            </w:r>
            <w:r w:rsidR="009718E7">
              <w:rPr>
                <w:lang w:bidi="nl-NL"/>
              </w:rPr>
              <w:t>07 september 2004</w:t>
            </w:r>
          </w:p>
          <w:p w14:paraId="78978E03" w14:textId="686B15BB" w:rsidR="001E6A9B" w:rsidRPr="00D84C60" w:rsidRDefault="001E6A9B" w:rsidP="004A774D">
            <w:pPr>
              <w:jc w:val="center"/>
            </w:pPr>
          </w:p>
        </w:tc>
      </w:tr>
      <w:tr w:rsidR="00550041" w:rsidRPr="00D84C60" w14:paraId="3EA08C60" w14:textId="77777777" w:rsidTr="00DF7AAC">
        <w:trPr>
          <w:trHeight w:val="75"/>
        </w:trPr>
        <w:tc>
          <w:tcPr>
            <w:tcW w:w="3431" w:type="dxa"/>
            <w:tcBorders>
              <w:bottom w:val="single" w:sz="18" w:space="0" w:color="BF9268" w:themeColor="accent2"/>
            </w:tcBorders>
          </w:tcPr>
          <w:p w14:paraId="72433B07" w14:textId="77777777" w:rsidR="00CD50FD" w:rsidRPr="00D84C60" w:rsidRDefault="00CD50FD" w:rsidP="00CD50FD"/>
        </w:tc>
        <w:tc>
          <w:tcPr>
            <w:tcW w:w="3890" w:type="dxa"/>
            <w:vMerge w:val="restart"/>
            <w:shd w:val="clear" w:color="auto" w:fill="303848" w:themeFill="accent1"/>
            <w:vAlign w:val="center"/>
          </w:tcPr>
          <w:p w14:paraId="183C77C7" w14:textId="5766EB86" w:rsidR="00CD50FD" w:rsidRPr="00D84C60" w:rsidRDefault="006C49FA" w:rsidP="00D20DA9">
            <w:pPr>
              <w:pStyle w:val="Kop1"/>
            </w:pPr>
            <w:r>
              <w:t>profiel</w:t>
            </w:r>
          </w:p>
        </w:tc>
        <w:tc>
          <w:tcPr>
            <w:tcW w:w="4164" w:type="dxa"/>
            <w:tcBorders>
              <w:bottom w:val="single" w:sz="18" w:space="0" w:color="BF9268" w:themeColor="accent2"/>
            </w:tcBorders>
          </w:tcPr>
          <w:p w14:paraId="62CBC710" w14:textId="77777777" w:rsidR="00CD50FD" w:rsidRPr="00D84C60" w:rsidRDefault="00CD50FD"/>
        </w:tc>
      </w:tr>
      <w:tr w:rsidR="00550041" w:rsidRPr="00D84C60" w14:paraId="42020B86" w14:textId="77777777" w:rsidTr="00DF7AAC">
        <w:trPr>
          <w:trHeight w:val="75"/>
        </w:trPr>
        <w:tc>
          <w:tcPr>
            <w:tcW w:w="3431" w:type="dxa"/>
            <w:tcBorders>
              <w:top w:val="single" w:sz="18" w:space="0" w:color="BF9268" w:themeColor="accent2"/>
            </w:tcBorders>
          </w:tcPr>
          <w:p w14:paraId="3036175E" w14:textId="60BA1DA8" w:rsidR="0048488C" w:rsidRPr="00D84C60" w:rsidRDefault="0048488C" w:rsidP="00CD50FD"/>
        </w:tc>
        <w:tc>
          <w:tcPr>
            <w:tcW w:w="3890" w:type="dxa"/>
            <w:vMerge/>
            <w:shd w:val="clear" w:color="auto" w:fill="303848" w:themeFill="accent1"/>
            <w:vAlign w:val="center"/>
          </w:tcPr>
          <w:p w14:paraId="262B387B" w14:textId="77777777" w:rsidR="00CD50FD" w:rsidRPr="00D84C60" w:rsidRDefault="00CD50FD" w:rsidP="0040233B">
            <w:pPr>
              <w:pStyle w:val="Kop1"/>
            </w:pPr>
          </w:p>
        </w:tc>
        <w:tc>
          <w:tcPr>
            <w:tcW w:w="4164" w:type="dxa"/>
            <w:tcBorders>
              <w:top w:val="single" w:sz="18" w:space="0" w:color="BF9268" w:themeColor="accent2"/>
            </w:tcBorders>
          </w:tcPr>
          <w:p w14:paraId="63229D86" w14:textId="77777777" w:rsidR="00CD50FD" w:rsidRPr="00D84C60" w:rsidRDefault="00CD50FD">
            <w:pPr>
              <w:rPr>
                <w:noProof/>
              </w:rPr>
            </w:pPr>
          </w:p>
        </w:tc>
      </w:tr>
      <w:tr w:rsidR="0040233B" w:rsidRPr="00D84C60" w14:paraId="65C8861B" w14:textId="77777777" w:rsidTr="00DF7AAC">
        <w:trPr>
          <w:trHeight w:val="528"/>
        </w:trPr>
        <w:tc>
          <w:tcPr>
            <w:tcW w:w="11486" w:type="dxa"/>
            <w:gridSpan w:val="3"/>
            <w:vAlign w:val="center"/>
          </w:tcPr>
          <w:p w14:paraId="64376F49" w14:textId="77777777" w:rsidR="00912DC2" w:rsidRDefault="00912DC2" w:rsidP="0055762C">
            <w:pPr>
              <w:rPr>
                <w:sz w:val="20"/>
                <w:szCs w:val="20"/>
              </w:rPr>
            </w:pPr>
          </w:p>
          <w:p w14:paraId="75CDF580" w14:textId="5B443311" w:rsidR="002E47D0" w:rsidRPr="002E47D0" w:rsidRDefault="006F11FC" w:rsidP="006F11FC">
            <w:pPr>
              <w:jc w:val="center"/>
            </w:pPr>
            <w:r>
              <w:t xml:space="preserve">Coffee is a must have </w:t>
            </w:r>
            <w:r w:rsidR="008F615F">
              <w:t>for</w:t>
            </w:r>
            <w:r>
              <w:t xml:space="preserve"> developers ~ Roï Eielts</w:t>
            </w:r>
          </w:p>
          <w:p w14:paraId="6380F875" w14:textId="3B22B500" w:rsidR="002E47D0" w:rsidRPr="002E47D0" w:rsidRDefault="002E47D0" w:rsidP="002E47D0"/>
        </w:tc>
      </w:tr>
      <w:tr w:rsidR="00FB4D5D" w:rsidRPr="00D84C60" w14:paraId="29DDAD7A" w14:textId="77777777" w:rsidTr="00DF7AAC">
        <w:trPr>
          <w:trHeight w:val="77"/>
        </w:trPr>
        <w:tc>
          <w:tcPr>
            <w:tcW w:w="3431" w:type="dxa"/>
            <w:vMerge w:val="restart"/>
            <w:shd w:val="clear" w:color="auto" w:fill="F2F2F2" w:themeFill="background1" w:themeFillShade="F2"/>
            <w:vAlign w:val="center"/>
          </w:tcPr>
          <w:p w14:paraId="58CD9F56" w14:textId="77777777" w:rsidR="00CD50FD" w:rsidRPr="00D84C60" w:rsidRDefault="00864497" w:rsidP="00D20DA9">
            <w:pPr>
              <w:pStyle w:val="Kop2"/>
            </w:pPr>
            <w:sdt>
              <w:sdtPr>
                <w:id w:val="-1907296240"/>
                <w:placeholder>
                  <w:docPart w:val="6D68DD8EB4704FD98DDB29B9E7CA2F5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84C60">
                  <w:rPr>
                    <w:lang w:bidi="nl-NL"/>
                  </w:rPr>
                  <w:t>OPLEIDING</w:t>
                </w:r>
              </w:sdtContent>
            </w:sdt>
            <w:r w:rsidR="007F45E8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C6C9DC1B5DF94EA29BAF6623A94F227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84C60">
                  <w:rPr>
                    <w:rStyle w:val="Accent"/>
                    <w:lang w:bidi="nl-NL"/>
                  </w:rPr>
                  <w:t>-</w:t>
                </w:r>
              </w:sdtContent>
            </w:sdt>
          </w:p>
        </w:tc>
        <w:tc>
          <w:tcPr>
            <w:tcW w:w="3890" w:type="dxa"/>
            <w:vMerge w:val="restart"/>
            <w:shd w:val="clear" w:color="auto" w:fill="303848" w:themeFill="accent1"/>
            <w:vAlign w:val="center"/>
          </w:tcPr>
          <w:p w14:paraId="6A0ECB77" w14:textId="77777777" w:rsidR="00550041" w:rsidRDefault="00FB4D5D" w:rsidP="00550041">
            <w:pPr>
              <w:pStyle w:val="Kop1"/>
            </w:pPr>
            <w:bookmarkStart w:id="0" w:name="_PROJECTEN_EN"/>
            <w:bookmarkEnd w:id="0"/>
            <w:r>
              <w:t>PROJECTEN</w:t>
            </w:r>
            <w:r w:rsidR="00550041">
              <w:t xml:space="preserve"> EN</w:t>
            </w:r>
          </w:p>
          <w:p w14:paraId="636684CD" w14:textId="7EE3C207" w:rsidR="00550041" w:rsidRPr="00550041" w:rsidRDefault="00550041" w:rsidP="00550041">
            <w:pPr>
              <w:pStyle w:val="Tekst"/>
              <w:jc w:val="center"/>
            </w:pPr>
            <w:r w:rsidRPr="00550041">
              <w:rPr>
                <w:rFonts w:cs="Times New Roman (Body CS)"/>
                <w:color w:val="FFFFFF"/>
                <w:spacing w:val="40"/>
                <w:sz w:val="24"/>
              </w:rPr>
              <w:t>WERKERVARING</w:t>
            </w:r>
          </w:p>
        </w:tc>
        <w:tc>
          <w:tcPr>
            <w:tcW w:w="4164" w:type="dxa"/>
            <w:tcBorders>
              <w:bottom w:val="single" w:sz="18" w:space="0" w:color="BF9268" w:themeColor="accent2"/>
            </w:tcBorders>
          </w:tcPr>
          <w:p w14:paraId="6F018F27" w14:textId="77777777" w:rsidR="00CD50FD" w:rsidRPr="00D84C60" w:rsidRDefault="00CD50FD"/>
        </w:tc>
      </w:tr>
      <w:tr w:rsidR="00FB4D5D" w:rsidRPr="00D84C60" w14:paraId="39EAE407" w14:textId="77777777" w:rsidTr="00DF7AAC">
        <w:trPr>
          <w:trHeight w:val="77"/>
        </w:trPr>
        <w:tc>
          <w:tcPr>
            <w:tcW w:w="3431" w:type="dxa"/>
            <w:vMerge/>
            <w:shd w:val="clear" w:color="auto" w:fill="F2F2F2" w:themeFill="background1" w:themeFillShade="F2"/>
            <w:vAlign w:val="center"/>
          </w:tcPr>
          <w:p w14:paraId="3854E0C9" w14:textId="77777777" w:rsidR="00CD50FD" w:rsidRPr="00D84C60" w:rsidRDefault="00CD50FD" w:rsidP="0040233B">
            <w:pPr>
              <w:pStyle w:val="Kop2"/>
            </w:pPr>
          </w:p>
        </w:tc>
        <w:tc>
          <w:tcPr>
            <w:tcW w:w="3890" w:type="dxa"/>
            <w:vMerge/>
            <w:shd w:val="clear" w:color="auto" w:fill="303848" w:themeFill="accent1"/>
            <w:vAlign w:val="center"/>
          </w:tcPr>
          <w:p w14:paraId="2B405317" w14:textId="77777777" w:rsidR="00CD50FD" w:rsidRPr="00D84C60" w:rsidRDefault="00CD50FD" w:rsidP="0040233B">
            <w:pPr>
              <w:pStyle w:val="Kop1"/>
            </w:pPr>
          </w:p>
        </w:tc>
        <w:tc>
          <w:tcPr>
            <w:tcW w:w="4164" w:type="dxa"/>
          </w:tcPr>
          <w:p w14:paraId="56A23AF0" w14:textId="77777777" w:rsidR="00AF00CC" w:rsidRDefault="00AF00CC"/>
          <w:p w14:paraId="5DC06B8D" w14:textId="4511CAEA" w:rsidR="00AF00CC" w:rsidRPr="00D84C60" w:rsidRDefault="00AF00CC"/>
        </w:tc>
      </w:tr>
      <w:tr w:rsidR="00FB4D5D" w:rsidRPr="00D84C60" w14:paraId="0C325AF0" w14:textId="77777777" w:rsidTr="00DF7AAC">
        <w:trPr>
          <w:trHeight w:val="5441"/>
        </w:trPr>
        <w:tc>
          <w:tcPr>
            <w:tcW w:w="3431" w:type="dxa"/>
            <w:shd w:val="clear" w:color="auto" w:fill="F2F2F2" w:themeFill="background1" w:themeFillShade="F2"/>
          </w:tcPr>
          <w:p w14:paraId="13233A6E" w14:textId="77777777" w:rsidR="00C26683" w:rsidRDefault="00C26683" w:rsidP="00C26683">
            <w:r>
              <w:t>2022 – heden</w:t>
            </w:r>
          </w:p>
          <w:p w14:paraId="09722406" w14:textId="35F40BFB" w:rsidR="00AA3F00" w:rsidRDefault="005D0462" w:rsidP="00AA3F00">
            <w:pPr>
              <w:pStyle w:val="Tekst"/>
            </w:pPr>
            <w:r>
              <w:t xml:space="preserve">MBO </w:t>
            </w:r>
            <w:r w:rsidR="00AA3F00">
              <w:t>Software Development</w:t>
            </w:r>
          </w:p>
          <w:p w14:paraId="7ADCB8D1" w14:textId="7A3974B8" w:rsidR="00AA3F00" w:rsidRDefault="00AA3F00" w:rsidP="00AA3F00">
            <w:pPr>
              <w:pStyle w:val="Tekst"/>
            </w:pPr>
            <w:r>
              <w:t>Scalda Vlissingen</w:t>
            </w:r>
          </w:p>
          <w:p w14:paraId="093FA285" w14:textId="3E002500" w:rsidR="003053FE" w:rsidRPr="00EA3BFC" w:rsidRDefault="00412CC2" w:rsidP="003053FE">
            <w:pPr>
              <w:rPr>
                <w:sz w:val="22"/>
                <w:szCs w:val="22"/>
              </w:rPr>
            </w:pPr>
            <w:r w:rsidRPr="00EA3BFC">
              <w:rPr>
                <w:sz w:val="22"/>
                <w:szCs w:val="22"/>
              </w:rPr>
              <w:t>vakken</w:t>
            </w:r>
            <w:r w:rsidR="003053FE" w:rsidRPr="00EA3BFC">
              <w:rPr>
                <w:sz w:val="22"/>
                <w:szCs w:val="22"/>
              </w:rPr>
              <w:t>:</w:t>
            </w:r>
          </w:p>
          <w:p w14:paraId="4096F4A6" w14:textId="77777777" w:rsidR="000A348B" w:rsidRDefault="00505A2D" w:rsidP="00074BD5">
            <w:pPr>
              <w:pStyle w:val="Tekst"/>
            </w:pPr>
            <w:r>
              <w:t>Programmeren</w:t>
            </w:r>
            <w:r w:rsidR="00324759">
              <w:t>,</w:t>
            </w:r>
          </w:p>
          <w:p w14:paraId="1D2F18AC" w14:textId="77777777" w:rsidR="000A348B" w:rsidRDefault="00074BD5" w:rsidP="00074BD5">
            <w:pPr>
              <w:pStyle w:val="Tekst"/>
            </w:pPr>
            <w:r>
              <w:t>Software</w:t>
            </w:r>
            <w:r w:rsidR="000A348B">
              <w:t xml:space="preserve"> </w:t>
            </w:r>
            <w:r>
              <w:t>engineering</w:t>
            </w:r>
            <w:r w:rsidR="00324759">
              <w:t>,</w:t>
            </w:r>
          </w:p>
          <w:p w14:paraId="54FD6E55" w14:textId="77777777" w:rsidR="000A348B" w:rsidRDefault="00074BD5" w:rsidP="00074BD5">
            <w:pPr>
              <w:pStyle w:val="Tekst"/>
            </w:pPr>
            <w:r>
              <w:t>Scrum</w:t>
            </w:r>
            <w:r w:rsidR="00324759">
              <w:t xml:space="preserve">, </w:t>
            </w:r>
            <w:r>
              <w:t>Database</w:t>
            </w:r>
            <w:r w:rsidR="00324759">
              <w:t>,</w:t>
            </w:r>
          </w:p>
          <w:p w14:paraId="18BCE0D5" w14:textId="44B0FD97" w:rsidR="00074BD5" w:rsidRDefault="00074BD5" w:rsidP="00074BD5">
            <w:pPr>
              <w:pStyle w:val="Tekst"/>
            </w:pPr>
            <w:r>
              <w:t>Front</w:t>
            </w:r>
            <w:r w:rsidR="00465F57">
              <w:t>-</w:t>
            </w:r>
            <w:r>
              <w:t>end development</w:t>
            </w:r>
            <w:r w:rsidR="00714E1D">
              <w:t>.</w:t>
            </w:r>
          </w:p>
          <w:p w14:paraId="669AE28E" w14:textId="77777777" w:rsidR="00C26683" w:rsidRDefault="00C26683" w:rsidP="00AA3F00"/>
          <w:p w14:paraId="4ECD5864" w14:textId="5B962871" w:rsidR="00D30A1C" w:rsidRDefault="00DF0CAB" w:rsidP="00AA3F00">
            <w:pPr>
              <w:pStyle w:val="Tekst"/>
            </w:pPr>
            <w:r>
              <w:t>2018-2022</w:t>
            </w:r>
          </w:p>
          <w:p w14:paraId="6BBC751E" w14:textId="04C05F15" w:rsidR="00AA3F00" w:rsidRDefault="0029192A" w:rsidP="00AA3F00">
            <w:pPr>
              <w:pStyle w:val="Tekst"/>
            </w:pPr>
            <w:r>
              <w:t>VMBO</w:t>
            </w:r>
            <w:r w:rsidR="00D30A1C">
              <w:t xml:space="preserve"> kader/mavo</w:t>
            </w:r>
          </w:p>
          <w:p w14:paraId="3287FEC7" w14:textId="57A37D96" w:rsidR="00AA3F00" w:rsidRDefault="00AA3F00" w:rsidP="00AA3F00">
            <w:pPr>
              <w:pStyle w:val="Tekst"/>
            </w:pPr>
            <w:r>
              <w:t>Ostrea Lyceum Goes</w:t>
            </w:r>
          </w:p>
          <w:p w14:paraId="3615BF35" w14:textId="4C818411" w:rsidR="00324759" w:rsidRDefault="00324759" w:rsidP="00011B9C">
            <w:pPr>
              <w:pStyle w:val="Tekst"/>
            </w:pPr>
            <w:r>
              <w:t>Vakken:</w:t>
            </w:r>
          </w:p>
          <w:p w14:paraId="1756CFF9" w14:textId="77777777" w:rsidR="00316B1B" w:rsidRDefault="00324759" w:rsidP="00011B9C">
            <w:pPr>
              <w:pStyle w:val="Tekst"/>
            </w:pPr>
            <w:r>
              <w:t>Wiskunde</w:t>
            </w:r>
            <w:r w:rsidR="00AC094E">
              <w:t>,</w:t>
            </w:r>
          </w:p>
          <w:p w14:paraId="1C9B538B" w14:textId="77777777" w:rsidR="00316B1B" w:rsidRDefault="00324759" w:rsidP="00011B9C">
            <w:pPr>
              <w:pStyle w:val="Tekst"/>
            </w:pPr>
            <w:r>
              <w:t>Economie</w:t>
            </w:r>
            <w:r w:rsidR="00AC094E">
              <w:t>,</w:t>
            </w:r>
          </w:p>
          <w:p w14:paraId="67744359" w14:textId="77777777" w:rsidR="00316B1B" w:rsidRDefault="00324759" w:rsidP="00011B9C">
            <w:pPr>
              <w:pStyle w:val="Tekst"/>
            </w:pPr>
            <w:r>
              <w:t>Engel</w:t>
            </w:r>
            <w:r w:rsidR="00045171">
              <w:t>,</w:t>
            </w:r>
          </w:p>
          <w:p w14:paraId="7AC35998" w14:textId="77777777" w:rsidR="00316B1B" w:rsidRDefault="00324759" w:rsidP="00011B9C">
            <w:pPr>
              <w:pStyle w:val="Tekst"/>
            </w:pPr>
            <w:r>
              <w:t>Nederlands</w:t>
            </w:r>
            <w:r w:rsidR="00045171">
              <w:t>,</w:t>
            </w:r>
          </w:p>
          <w:p w14:paraId="2C35BC63" w14:textId="77777777" w:rsidR="00316B1B" w:rsidRDefault="00324759" w:rsidP="00011B9C">
            <w:pPr>
              <w:pStyle w:val="Tekst"/>
            </w:pPr>
            <w:r>
              <w:t>Bakkerij</w:t>
            </w:r>
            <w:r w:rsidR="00045171">
              <w:t>,</w:t>
            </w:r>
          </w:p>
          <w:p w14:paraId="49210185" w14:textId="77777777" w:rsidR="00316B1B" w:rsidRDefault="00324759" w:rsidP="00011B9C">
            <w:pPr>
              <w:pStyle w:val="Tekst"/>
            </w:pPr>
            <w:r>
              <w:t>Robotica</w:t>
            </w:r>
            <w:r w:rsidR="00045171">
              <w:t>,</w:t>
            </w:r>
          </w:p>
          <w:p w14:paraId="1BB04FF3" w14:textId="77777777" w:rsidR="00AA3F00" w:rsidRDefault="00324759" w:rsidP="00AA3F00">
            <w:pPr>
              <w:pStyle w:val="Tekst"/>
            </w:pPr>
            <w:r>
              <w:t>Podium techniek</w:t>
            </w:r>
            <w:r w:rsidR="00714E1D">
              <w:t>.</w:t>
            </w:r>
          </w:p>
          <w:p w14:paraId="5B5ED0AB" w14:textId="196390A2" w:rsidR="00316B1B" w:rsidRPr="00316B1B" w:rsidRDefault="00316B1B" w:rsidP="00316B1B"/>
        </w:tc>
        <w:tc>
          <w:tcPr>
            <w:tcW w:w="8054" w:type="dxa"/>
            <w:gridSpan w:val="2"/>
            <w:vAlign w:val="center"/>
          </w:tcPr>
          <w:p w14:paraId="484BA5D9" w14:textId="77777777" w:rsidR="004814D3" w:rsidRDefault="004814D3" w:rsidP="00B36ED7">
            <w:pPr>
              <w:pStyle w:val="KleineTekst"/>
              <w:rPr>
                <w:lang w:bidi="nl-NL"/>
              </w:rPr>
            </w:pPr>
          </w:p>
          <w:p w14:paraId="135AC175" w14:textId="77777777" w:rsidR="005F1252" w:rsidRPr="005F1252" w:rsidRDefault="005F1252" w:rsidP="005F1252">
            <w:pPr>
              <w:rPr>
                <w:lang w:bidi="nl-NL"/>
              </w:rPr>
            </w:pPr>
          </w:p>
          <w:p w14:paraId="6D529096" w14:textId="77777777" w:rsidR="004814D3" w:rsidRDefault="004814D3" w:rsidP="00B36ED7">
            <w:pPr>
              <w:pStyle w:val="KleineTekst"/>
              <w:rPr>
                <w:lang w:bidi="nl-NL"/>
              </w:rPr>
            </w:pPr>
          </w:p>
          <w:p w14:paraId="41FC3B48" w14:textId="1381B784" w:rsidR="00B36ED7" w:rsidRPr="00B36ED7" w:rsidRDefault="00B36ED7" w:rsidP="00B36ED7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Project 1: QR-code app</w:t>
            </w:r>
            <w:r>
              <w:rPr>
                <w:lang w:bidi="nl-NL"/>
              </w:rPr>
              <w:br/>
            </w:r>
            <w:r w:rsidRPr="00AE449B">
              <w:rPr>
                <w:i w:val="0"/>
                <w:color w:val="BE9268"/>
                <w:lang w:bidi="nl-NL"/>
              </w:rPr>
              <w:t>•</w:t>
            </w:r>
            <w:r>
              <w:rPr>
                <w:i w:val="0"/>
                <w:color w:val="BE9268"/>
                <w:lang w:bidi="nl-NL"/>
              </w:rPr>
              <w:t xml:space="preserve"> </w:t>
            </w:r>
            <w:r w:rsidRPr="00BD0EA2">
              <w:rPr>
                <w:lang w:bidi="nl-NL"/>
              </w:rPr>
              <w:t>Java</w:t>
            </w:r>
            <w:r w:rsidR="00F27ECC">
              <w:rPr>
                <w:i w:val="0"/>
                <w:color w:val="BE9268"/>
                <w:lang w:bidi="nl-NL"/>
              </w:rPr>
              <w:t xml:space="preserve"> </w:t>
            </w:r>
            <w:r w:rsidR="00F27ECC">
              <w:rPr>
                <w:color w:val="BE9268"/>
                <w:lang w:bidi="nl-NL"/>
              </w:rPr>
              <w:t>•</w:t>
            </w:r>
            <w:r w:rsidR="00F27ECC">
              <w:rPr>
                <w:i w:val="0"/>
                <w:color w:val="BE9268"/>
                <w:lang w:bidi="nl-NL"/>
              </w:rPr>
              <w:t xml:space="preserve"> </w:t>
            </w:r>
            <w:r w:rsidR="00F27ECC" w:rsidRPr="00BD0EA2">
              <w:rPr>
                <w:lang w:bidi="nl-NL"/>
              </w:rPr>
              <w:t>SQL</w:t>
            </w:r>
            <w:r>
              <w:rPr>
                <w:lang w:bidi="nl-NL"/>
              </w:rPr>
              <w:t xml:space="preserve"> </w:t>
            </w:r>
            <w:r w:rsidRPr="00AE449B">
              <w:rPr>
                <w:i w:val="0"/>
                <w:color w:val="BE9268"/>
                <w:lang w:bidi="nl-NL"/>
              </w:rPr>
              <w:t>•</w:t>
            </w:r>
            <w:r w:rsidRPr="00FA0582">
              <w:rPr>
                <w:lang w:bidi="nl-NL"/>
              </w:rPr>
              <w:t xml:space="preserve"> </w:t>
            </w:r>
            <w:r w:rsidRPr="003C101B">
              <w:rPr>
                <w:lang w:bidi="nl-NL"/>
              </w:rPr>
              <w:t>javascript</w:t>
            </w:r>
            <w:r w:rsidRPr="00FA0582">
              <w:rPr>
                <w:lang w:bidi="nl-NL"/>
              </w:rPr>
              <w:t xml:space="preserve"> </w:t>
            </w:r>
            <w:r w:rsidRPr="00AE449B">
              <w:rPr>
                <w:i w:val="0"/>
                <w:color w:val="BE9268"/>
                <w:lang w:bidi="nl-NL"/>
              </w:rPr>
              <w:t>•</w:t>
            </w:r>
            <w:r w:rsidRPr="00FA0582">
              <w:rPr>
                <w:lang w:bidi="nl-NL"/>
              </w:rPr>
              <w:t xml:space="preserve"> </w:t>
            </w:r>
            <w:r w:rsidRPr="000E28C0">
              <w:rPr>
                <w:lang w:bidi="nl-NL"/>
              </w:rPr>
              <w:t>CS</w:t>
            </w:r>
            <w:r>
              <w:rPr>
                <w:lang w:bidi="nl-NL"/>
              </w:rPr>
              <w:t xml:space="preserve">S </w:t>
            </w:r>
            <w:r w:rsidR="00374F0D" w:rsidRPr="00AE449B">
              <w:rPr>
                <w:i w:val="0"/>
                <w:color w:val="BE9268"/>
                <w:lang w:bidi="nl-NL"/>
              </w:rPr>
              <w:t>•</w:t>
            </w:r>
            <w:r w:rsidR="00374F0D">
              <w:rPr>
                <w:i w:val="0"/>
                <w:color w:val="BE9268"/>
                <w:lang w:bidi="nl-NL"/>
              </w:rPr>
              <w:t xml:space="preserve"> </w:t>
            </w:r>
            <w:r w:rsidR="00F27ECC" w:rsidRPr="00BD0EA2">
              <w:rPr>
                <w:lang w:bidi="nl-NL"/>
              </w:rPr>
              <w:t>PHP</w:t>
            </w:r>
            <w:r w:rsidR="00F27ECC">
              <w:rPr>
                <w:i w:val="0"/>
                <w:color w:val="BE9268"/>
                <w:lang w:bidi="nl-NL"/>
              </w:rPr>
              <w:t xml:space="preserve"> </w:t>
            </w:r>
            <w:r w:rsidR="00F27ECC" w:rsidRPr="00AE449B">
              <w:rPr>
                <w:i w:val="0"/>
                <w:color w:val="BE9268"/>
                <w:lang w:bidi="nl-NL"/>
              </w:rPr>
              <w:t>•</w:t>
            </w:r>
            <w:r w:rsidR="00F27ECC">
              <w:rPr>
                <w:i w:val="0"/>
                <w:color w:val="BE9268"/>
                <w:lang w:bidi="nl-NL"/>
              </w:rPr>
              <w:t xml:space="preserve"> </w:t>
            </w:r>
            <w:r w:rsidR="00F27ECC" w:rsidRPr="00BD0EA2">
              <w:rPr>
                <w:lang w:bidi="nl-NL"/>
              </w:rPr>
              <w:t>HTML</w:t>
            </w:r>
            <w:r w:rsidR="00001FCF">
              <w:rPr>
                <w:lang w:bidi="nl-NL"/>
              </w:rPr>
              <w:t xml:space="preserve"> </w:t>
            </w:r>
            <w:r w:rsidR="00001FCF" w:rsidRPr="00AE449B">
              <w:rPr>
                <w:i w:val="0"/>
                <w:color w:val="BE9268"/>
                <w:lang w:bidi="nl-NL"/>
              </w:rPr>
              <w:t>•</w:t>
            </w:r>
            <w:r w:rsidR="00001FCF">
              <w:rPr>
                <w:i w:val="0"/>
                <w:color w:val="BE9268"/>
                <w:lang w:bidi="nl-NL"/>
              </w:rPr>
              <w:t xml:space="preserve"> </w:t>
            </w:r>
            <w:r w:rsidR="00001FCF" w:rsidRPr="00CF4DF0">
              <w:rPr>
                <w:lang w:bidi="nl-NL"/>
              </w:rPr>
              <w:t>Struts</w:t>
            </w:r>
            <w:r w:rsidR="00001FCF">
              <w:rPr>
                <w:i w:val="0"/>
                <w:color w:val="BE9268"/>
                <w:lang w:bidi="nl-NL"/>
              </w:rPr>
              <w:t xml:space="preserve"> </w:t>
            </w:r>
            <w:r w:rsidR="00001FCF" w:rsidRPr="00CF4DF0">
              <w:rPr>
                <w:rFonts w:cs="Times New Roman (Body CS)"/>
                <w:i w:val="0"/>
                <w:color w:val="303848" w:themeColor="accent1"/>
                <w:spacing w:val="60"/>
                <w:szCs w:val="20"/>
              </w:rPr>
              <w:t>2</w:t>
            </w:r>
            <w:r w:rsidR="000534FD">
              <w:rPr>
                <w:rFonts w:cs="Times New Roman (Body CS)"/>
                <w:i w:val="0"/>
                <w:color w:val="303848" w:themeColor="accent1"/>
                <w:spacing w:val="60"/>
                <w:szCs w:val="20"/>
              </w:rPr>
              <w:br/>
            </w:r>
            <w:r w:rsidR="008A1B1E" w:rsidRPr="008A1B1E">
              <w:rPr>
                <w:lang w:bidi="nl-NL"/>
              </w:rPr>
              <w:t>Onze QR-app maakt het scannen van QR-codes heel eenvoudig, zoals voor aanwezigheidsregistratie op school. Probeer het nu uit en ervaar hoe gemakkelijk het is om met de QR-app QR-codes te scannen.</w:t>
            </w:r>
            <w:r w:rsidR="00ED5986">
              <w:rPr>
                <w:lang w:bidi="nl-NL"/>
              </w:rPr>
              <w:br/>
            </w:r>
          </w:p>
          <w:p w14:paraId="16675A89" w14:textId="0647D89B" w:rsidR="00806EA4" w:rsidRPr="00806EA4" w:rsidRDefault="0008065F" w:rsidP="00FA0582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 xml:space="preserve">Project </w:t>
            </w:r>
            <w:r w:rsidR="00E44914">
              <w:rPr>
                <w:lang w:bidi="nl-NL"/>
              </w:rPr>
              <w:t>2</w:t>
            </w:r>
            <w:r>
              <w:rPr>
                <w:lang w:bidi="nl-NL"/>
              </w:rPr>
              <w:t>: E-portfolio</w:t>
            </w:r>
            <w:r w:rsidR="00194ABC">
              <w:rPr>
                <w:lang w:bidi="nl-NL"/>
              </w:rPr>
              <w:br/>
            </w:r>
            <w:r w:rsidR="006D3A20" w:rsidRPr="00AE449B">
              <w:rPr>
                <w:i w:val="0"/>
                <w:color w:val="BE9268"/>
                <w:lang w:bidi="nl-NL"/>
              </w:rPr>
              <w:t>•</w:t>
            </w:r>
            <w:r w:rsidR="006D3A20">
              <w:rPr>
                <w:i w:val="0"/>
                <w:color w:val="BE9268"/>
                <w:lang w:bidi="nl-NL"/>
              </w:rPr>
              <w:t xml:space="preserve"> </w:t>
            </w:r>
            <w:r w:rsidR="00194ABC">
              <w:rPr>
                <w:lang w:bidi="nl-NL"/>
              </w:rPr>
              <w:t xml:space="preserve">PHP </w:t>
            </w:r>
            <w:r w:rsidR="00194ABC" w:rsidRPr="00AE449B">
              <w:rPr>
                <w:i w:val="0"/>
                <w:color w:val="BE9268"/>
                <w:lang w:bidi="nl-NL"/>
              </w:rPr>
              <w:t>•</w:t>
            </w:r>
            <w:r w:rsidR="00194ABC" w:rsidRPr="00FA0582">
              <w:rPr>
                <w:lang w:bidi="nl-NL"/>
              </w:rPr>
              <w:t xml:space="preserve"> </w:t>
            </w:r>
            <w:r w:rsidR="003C101B" w:rsidRPr="003C101B">
              <w:rPr>
                <w:lang w:bidi="nl-NL"/>
              </w:rPr>
              <w:t>javascript</w:t>
            </w:r>
            <w:r w:rsidR="003C101B" w:rsidRPr="00FA0582">
              <w:rPr>
                <w:lang w:bidi="nl-NL"/>
              </w:rPr>
              <w:t xml:space="preserve"> </w:t>
            </w:r>
            <w:r w:rsidR="00AE449B" w:rsidRPr="00AE449B">
              <w:rPr>
                <w:i w:val="0"/>
                <w:color w:val="BE9268"/>
                <w:lang w:bidi="nl-NL"/>
              </w:rPr>
              <w:t>•</w:t>
            </w:r>
            <w:r w:rsidR="003C101B" w:rsidRPr="00FA0582">
              <w:rPr>
                <w:lang w:bidi="nl-NL"/>
              </w:rPr>
              <w:t xml:space="preserve"> </w:t>
            </w:r>
            <w:r w:rsidR="003C101B" w:rsidRPr="000E28C0">
              <w:rPr>
                <w:lang w:bidi="nl-NL"/>
              </w:rPr>
              <w:t>CSS</w:t>
            </w:r>
          </w:p>
          <w:p w14:paraId="71F13881" w14:textId="28BD7736" w:rsidR="007F1133" w:rsidRDefault="009501DC" w:rsidP="004814D3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Dit is was een project waar ik geleerd heb om een E-portfolio te maken</w:t>
            </w:r>
            <w:r w:rsidR="00EA4545">
              <w:rPr>
                <w:lang w:bidi="nl-NL"/>
              </w:rPr>
              <w:t xml:space="preserve">. ik heb </w:t>
            </w:r>
            <w:r w:rsidR="004417B9">
              <w:rPr>
                <w:lang w:bidi="nl-NL"/>
              </w:rPr>
              <w:t xml:space="preserve">hier een </w:t>
            </w:r>
            <w:r w:rsidR="00BF5FF1">
              <w:rPr>
                <w:lang w:bidi="nl-NL"/>
              </w:rPr>
              <w:t>ontwerp</w:t>
            </w:r>
            <w:r w:rsidR="004417B9">
              <w:rPr>
                <w:lang w:bidi="nl-NL"/>
              </w:rPr>
              <w:t xml:space="preserve"> voor gemaakt en een portfolio</w:t>
            </w:r>
            <w:r w:rsidR="00EA4545">
              <w:rPr>
                <w:lang w:bidi="nl-NL"/>
              </w:rPr>
              <w:t xml:space="preserve"> gemaakt</w:t>
            </w:r>
            <w:r w:rsidR="004417B9">
              <w:rPr>
                <w:lang w:bidi="nl-NL"/>
              </w:rPr>
              <w:t xml:space="preserve"> met </w:t>
            </w:r>
            <w:r w:rsidR="00EA4545">
              <w:rPr>
                <w:lang w:bidi="nl-NL"/>
              </w:rPr>
              <w:t>php</w:t>
            </w:r>
            <w:r w:rsidR="00B55C9B">
              <w:rPr>
                <w:lang w:bidi="nl-NL"/>
              </w:rPr>
              <w:t xml:space="preserve">, html/css, </w:t>
            </w:r>
            <w:r w:rsidR="00340D00">
              <w:rPr>
                <w:lang w:bidi="nl-NL"/>
              </w:rPr>
              <w:t xml:space="preserve">Javascript </w:t>
            </w:r>
            <w:r w:rsidR="00B55C9B">
              <w:rPr>
                <w:lang w:bidi="nl-NL"/>
              </w:rPr>
              <w:t>en bootstrap</w:t>
            </w:r>
            <w:r w:rsidR="00BB02FA">
              <w:rPr>
                <w:lang w:bidi="nl-NL"/>
              </w:rPr>
              <w:t>.</w:t>
            </w:r>
            <w:r w:rsidR="00DD2AB3">
              <w:rPr>
                <w:lang w:bidi="nl-NL"/>
              </w:rPr>
              <w:t xml:space="preserve"> Dit project kun je ook vinden op</w:t>
            </w:r>
            <w:r w:rsidR="003B6D3C">
              <w:rPr>
                <w:lang w:bidi="nl-NL"/>
              </w:rPr>
              <w:t xml:space="preserve"> </w:t>
            </w:r>
            <w:hyperlink r:id="rId11" w:history="1">
              <w:r w:rsidR="003B6D3C" w:rsidRPr="003B6D3C">
                <w:rPr>
                  <w:rStyle w:val="Hyperlink"/>
                  <w:lang w:bidi="nl-NL"/>
                </w:rPr>
                <w:t>GitHub</w:t>
              </w:r>
            </w:hyperlink>
          </w:p>
          <w:p w14:paraId="4477BF9B" w14:textId="77777777" w:rsidR="004814D3" w:rsidRPr="007F1133" w:rsidRDefault="004814D3" w:rsidP="007F1133"/>
          <w:p w14:paraId="4BB56762" w14:textId="6F492A8A" w:rsidR="00F06EEC" w:rsidRDefault="001E1418" w:rsidP="00F06EEC">
            <w:pPr>
              <w:pStyle w:val="KleineTekst"/>
              <w:rPr>
                <w:lang w:bidi="nl-NL"/>
              </w:rPr>
            </w:pPr>
            <w:r>
              <w:t>Project</w:t>
            </w:r>
            <w:r>
              <w:rPr>
                <w:lang w:bidi="nl-NL"/>
              </w:rPr>
              <w:t xml:space="preserve"> </w:t>
            </w:r>
            <w:r w:rsidR="00E44914">
              <w:rPr>
                <w:lang w:bidi="nl-NL"/>
              </w:rPr>
              <w:t>3</w:t>
            </w:r>
            <w:r>
              <w:rPr>
                <w:lang w:bidi="nl-NL"/>
              </w:rPr>
              <w:t xml:space="preserve">: </w:t>
            </w:r>
            <w:r w:rsidR="003C4DC5">
              <w:rPr>
                <w:lang w:bidi="nl-NL"/>
              </w:rPr>
              <w:t>web rekenmachine</w:t>
            </w:r>
            <w:r w:rsidR="003C4DC5">
              <w:rPr>
                <w:lang w:bidi="nl-NL"/>
              </w:rPr>
              <w:br/>
            </w:r>
            <w:r w:rsidR="006D3A20" w:rsidRPr="00AE449B">
              <w:rPr>
                <w:i w:val="0"/>
                <w:color w:val="BE9268"/>
                <w:lang w:bidi="nl-NL"/>
              </w:rPr>
              <w:t>•</w:t>
            </w:r>
            <w:r w:rsidR="006D3A20">
              <w:rPr>
                <w:i w:val="0"/>
                <w:color w:val="BE9268"/>
                <w:lang w:bidi="nl-NL"/>
              </w:rPr>
              <w:t xml:space="preserve"> </w:t>
            </w:r>
            <w:r w:rsidR="003C4DC5">
              <w:rPr>
                <w:lang w:bidi="nl-NL"/>
              </w:rPr>
              <w:t xml:space="preserve">struts 2 </w:t>
            </w:r>
            <w:r w:rsidR="003C4DC5" w:rsidRPr="00D84C60">
              <w:rPr>
                <w:color w:val="BE9268"/>
                <w:lang w:bidi="nl-NL"/>
              </w:rPr>
              <w:t>•</w:t>
            </w:r>
            <w:r w:rsidR="003C4DC5">
              <w:rPr>
                <w:color w:val="BE9268"/>
                <w:lang w:bidi="nl-NL"/>
              </w:rPr>
              <w:t xml:space="preserve"> </w:t>
            </w:r>
            <w:r w:rsidR="003C4DC5">
              <w:rPr>
                <w:lang w:bidi="nl-NL"/>
              </w:rPr>
              <w:t xml:space="preserve">Java </w:t>
            </w:r>
            <w:r w:rsidR="003C4DC5" w:rsidRPr="00D84C60">
              <w:rPr>
                <w:color w:val="BE9268"/>
                <w:lang w:bidi="nl-NL"/>
              </w:rPr>
              <w:t>•</w:t>
            </w:r>
            <w:r w:rsidR="003C4DC5">
              <w:rPr>
                <w:color w:val="BE9268"/>
                <w:lang w:bidi="nl-NL"/>
              </w:rPr>
              <w:t xml:space="preserve"> </w:t>
            </w:r>
            <w:r w:rsidR="003C4DC5">
              <w:rPr>
                <w:lang w:bidi="nl-NL"/>
              </w:rPr>
              <w:t>HTML</w:t>
            </w:r>
          </w:p>
          <w:p w14:paraId="4B34B6B0" w14:textId="68E92F66" w:rsidR="00CA6C11" w:rsidRDefault="00B70FF4" w:rsidP="004814D3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Bij de web rekenmachine heb ik een rekenmachine gemaakt die via de web browser te gebruiken is. Hierbij heb ik struts 2 gebruikt.</w:t>
            </w:r>
            <w:r w:rsidR="00DD2AB3">
              <w:rPr>
                <w:lang w:bidi="nl-NL"/>
              </w:rPr>
              <w:t xml:space="preserve">  Dit project kun je ook vinden op </w:t>
            </w:r>
            <w:hyperlink r:id="rId12" w:history="1">
              <w:r w:rsidR="00094791" w:rsidRPr="00094791">
                <w:rPr>
                  <w:rStyle w:val="Hyperlink"/>
                  <w:lang w:bidi="nl-NL"/>
                </w:rPr>
                <w:t>GitHub</w:t>
              </w:r>
            </w:hyperlink>
          </w:p>
          <w:p w14:paraId="188155C0" w14:textId="77777777" w:rsidR="004814D3" w:rsidRDefault="004814D3" w:rsidP="00CA6C11">
            <w:pPr>
              <w:rPr>
                <w:lang w:bidi="nl-NL"/>
              </w:rPr>
            </w:pPr>
          </w:p>
          <w:p w14:paraId="0E6FDEA3" w14:textId="2F3C54D3" w:rsidR="00CA6C11" w:rsidRDefault="00CA6C11" w:rsidP="00FA0582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 xml:space="preserve">Project </w:t>
            </w:r>
            <w:r w:rsidR="00E44914">
              <w:rPr>
                <w:lang w:bidi="nl-NL"/>
              </w:rPr>
              <w:t>4</w:t>
            </w:r>
            <w:r>
              <w:rPr>
                <w:lang w:bidi="nl-NL"/>
              </w:rPr>
              <w:t xml:space="preserve">: </w:t>
            </w:r>
            <w:r w:rsidR="00196AA5">
              <w:rPr>
                <w:lang w:bidi="nl-NL"/>
              </w:rPr>
              <w:t>Pokémon</w:t>
            </w:r>
            <w:r>
              <w:rPr>
                <w:lang w:bidi="nl-NL"/>
              </w:rPr>
              <w:t xml:space="preserve"> game</w:t>
            </w:r>
          </w:p>
          <w:p w14:paraId="2CFAA430" w14:textId="78980BA2" w:rsidR="00FA0582" w:rsidRDefault="006D3A20" w:rsidP="00FA0582">
            <w:pPr>
              <w:pStyle w:val="KleineTekst"/>
              <w:rPr>
                <w:lang w:bidi="nl-NL"/>
              </w:rPr>
            </w:pPr>
            <w:r w:rsidRPr="00AE449B">
              <w:rPr>
                <w:i w:val="0"/>
                <w:color w:val="BE9268"/>
                <w:lang w:bidi="nl-NL"/>
              </w:rPr>
              <w:t>•</w:t>
            </w:r>
            <w:r w:rsidR="001E01FD">
              <w:rPr>
                <w:i w:val="0"/>
                <w:color w:val="BE9268"/>
                <w:lang w:bidi="nl-NL"/>
              </w:rPr>
              <w:t xml:space="preserve"> </w:t>
            </w:r>
            <w:r w:rsidR="00FA0582">
              <w:rPr>
                <w:lang w:bidi="nl-NL"/>
              </w:rPr>
              <w:t>Java</w:t>
            </w:r>
          </w:p>
          <w:p w14:paraId="07420568" w14:textId="54B7E9FE" w:rsidR="00606A13" w:rsidRDefault="006E639D" w:rsidP="004814D3">
            <w:pPr>
              <w:pStyle w:val="KleineTekst"/>
              <w:rPr>
                <w:rStyle w:val="Hyperlink"/>
                <w:lang w:bidi="nl-NL"/>
              </w:rPr>
            </w:pPr>
            <w:r>
              <w:rPr>
                <w:lang w:bidi="nl-NL"/>
              </w:rPr>
              <w:t xml:space="preserve">Bij </w:t>
            </w:r>
            <w:r w:rsidR="00244E5A">
              <w:rPr>
                <w:lang w:bidi="nl-NL"/>
              </w:rPr>
              <w:t xml:space="preserve">dit project heb ik een </w:t>
            </w:r>
            <w:r w:rsidR="00D6165F">
              <w:rPr>
                <w:lang w:bidi="nl-NL"/>
              </w:rPr>
              <w:t>Pokémon</w:t>
            </w:r>
            <w:r w:rsidR="00244E5A">
              <w:rPr>
                <w:lang w:bidi="nl-NL"/>
              </w:rPr>
              <w:t xml:space="preserve"> game gemaakt d</w:t>
            </w:r>
            <w:r w:rsidR="005D6CD2">
              <w:rPr>
                <w:lang w:bidi="nl-NL"/>
              </w:rPr>
              <w:t xml:space="preserve">ie </w:t>
            </w:r>
            <w:r w:rsidR="00244E5A">
              <w:rPr>
                <w:lang w:bidi="nl-NL"/>
              </w:rPr>
              <w:t xml:space="preserve">via de console werkt. </w:t>
            </w:r>
            <w:r w:rsidR="00467384">
              <w:rPr>
                <w:lang w:bidi="nl-NL"/>
              </w:rPr>
              <w:t xml:space="preserve">In dit project wordt ook de </w:t>
            </w:r>
            <w:r w:rsidR="00561CF3">
              <w:rPr>
                <w:lang w:bidi="nl-NL"/>
              </w:rPr>
              <w:t xml:space="preserve">progressie opgeslagen in een tekst file via </w:t>
            </w:r>
            <w:r w:rsidR="00C73D25">
              <w:rPr>
                <w:lang w:bidi="nl-NL"/>
              </w:rPr>
              <w:t>Java</w:t>
            </w:r>
            <w:r w:rsidR="00467384">
              <w:rPr>
                <w:lang w:bidi="nl-NL"/>
              </w:rPr>
              <w:t xml:space="preserve">. </w:t>
            </w:r>
            <w:r w:rsidR="00244E5A">
              <w:rPr>
                <w:lang w:bidi="nl-NL"/>
              </w:rPr>
              <w:t>Dit project</w:t>
            </w:r>
            <w:r w:rsidR="00804AEE">
              <w:rPr>
                <w:lang w:bidi="nl-NL"/>
              </w:rPr>
              <w:t xml:space="preserve"> kun je ook vinden op</w:t>
            </w:r>
            <w:r w:rsidR="00244E5A">
              <w:rPr>
                <w:lang w:bidi="nl-NL"/>
              </w:rPr>
              <w:t xml:space="preserve"> </w:t>
            </w:r>
            <w:hyperlink r:id="rId13" w:history="1">
              <w:r w:rsidR="00BE4D51" w:rsidRPr="00BE4D51">
                <w:rPr>
                  <w:rStyle w:val="Hyperlink"/>
                  <w:lang w:bidi="nl-NL"/>
                </w:rPr>
                <w:t>GitHub</w:t>
              </w:r>
            </w:hyperlink>
          </w:p>
          <w:p w14:paraId="2CBD0876" w14:textId="77777777" w:rsidR="004814D3" w:rsidRPr="004814D3" w:rsidRDefault="004814D3" w:rsidP="004814D3">
            <w:pPr>
              <w:rPr>
                <w:lang w:bidi="nl-NL"/>
              </w:rPr>
            </w:pPr>
          </w:p>
          <w:p w14:paraId="35FDD85C" w14:textId="77777777" w:rsidR="00606A13" w:rsidRPr="00606A13" w:rsidRDefault="00606A13" w:rsidP="00606A13">
            <w:pPr>
              <w:rPr>
                <w:lang w:bidi="nl-NL"/>
              </w:rPr>
            </w:pPr>
          </w:p>
          <w:p w14:paraId="1840FCE7" w14:textId="77777777" w:rsidR="00C82B25" w:rsidRDefault="00276B7A" w:rsidP="006A1759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12 september 2022 t/m heden</w:t>
            </w:r>
            <w:r w:rsidR="00C82B25">
              <w:rPr>
                <w:lang w:bidi="nl-NL"/>
              </w:rPr>
              <w:br/>
              <w:t>jumbo foodcorner te Goes</w:t>
            </w:r>
          </w:p>
          <w:p w14:paraId="7DDF7B48" w14:textId="688C5969" w:rsidR="00822B64" w:rsidRDefault="00C82B25" w:rsidP="00822B64">
            <w:pPr>
              <w:rPr>
                <w:lang w:bidi="nl-NL"/>
              </w:rPr>
            </w:pPr>
            <w:r>
              <w:rPr>
                <w:color w:val="BE9268"/>
                <w:lang w:bidi="nl-NL"/>
              </w:rPr>
              <w:t xml:space="preserve">• </w:t>
            </w:r>
            <w:r w:rsidRPr="006A1759">
              <w:rPr>
                <w:i/>
                <w:color w:val="404040" w:themeColor="text1" w:themeTint="BF"/>
                <w:sz w:val="20"/>
                <w:lang w:bidi="nl-NL"/>
              </w:rPr>
              <w:t>AGF medewerker</w:t>
            </w:r>
            <w:r w:rsidR="00276B7A">
              <w:rPr>
                <w:lang w:bidi="nl-NL"/>
              </w:rPr>
              <w:t xml:space="preserve"> </w:t>
            </w:r>
          </w:p>
          <w:p w14:paraId="1BE57826" w14:textId="77777777" w:rsidR="00606A13" w:rsidRDefault="00606A13" w:rsidP="00822B64">
            <w:pPr>
              <w:rPr>
                <w:lang w:bidi="nl-NL"/>
              </w:rPr>
            </w:pPr>
          </w:p>
          <w:p w14:paraId="174CBF5A" w14:textId="77777777" w:rsidR="004814D3" w:rsidRDefault="004814D3" w:rsidP="00822B64">
            <w:pPr>
              <w:rPr>
                <w:lang w:bidi="nl-NL"/>
              </w:rPr>
            </w:pPr>
          </w:p>
          <w:p w14:paraId="0705E308" w14:textId="66BC81DB" w:rsidR="00072B32" w:rsidRPr="003E048C" w:rsidRDefault="00072B32" w:rsidP="00822B64">
            <w:pPr>
              <w:rPr>
                <w:i/>
                <w:color w:val="404040" w:themeColor="text1" w:themeTint="BF"/>
                <w:sz w:val="20"/>
                <w:lang w:bidi="nl-NL"/>
              </w:rPr>
            </w:pPr>
            <w:r w:rsidRPr="003E048C">
              <w:rPr>
                <w:i/>
                <w:color w:val="404040" w:themeColor="text1" w:themeTint="BF"/>
                <w:sz w:val="20"/>
                <w:lang w:bidi="nl-NL"/>
              </w:rPr>
              <w:t xml:space="preserve">13 september 2021 </w:t>
            </w:r>
            <w:r w:rsidR="00276B7A" w:rsidRPr="003E048C">
              <w:rPr>
                <w:i/>
                <w:color w:val="404040" w:themeColor="text1" w:themeTint="BF"/>
                <w:sz w:val="20"/>
                <w:lang w:bidi="nl-NL"/>
              </w:rPr>
              <w:t xml:space="preserve">t/m </w:t>
            </w:r>
            <w:r w:rsidRPr="003E048C">
              <w:rPr>
                <w:i/>
                <w:color w:val="404040" w:themeColor="text1" w:themeTint="BF"/>
                <w:sz w:val="20"/>
                <w:lang w:bidi="nl-NL"/>
              </w:rPr>
              <w:t>12 september 2022</w:t>
            </w:r>
          </w:p>
          <w:p w14:paraId="1D99F09D" w14:textId="1A21AC18" w:rsidR="00072B32" w:rsidRPr="003E048C" w:rsidRDefault="00072B32" w:rsidP="00822B64">
            <w:pPr>
              <w:rPr>
                <w:i/>
                <w:color w:val="404040" w:themeColor="text1" w:themeTint="BF"/>
                <w:sz w:val="20"/>
                <w:lang w:bidi="nl-NL"/>
              </w:rPr>
            </w:pPr>
            <w:r w:rsidRPr="003E048C">
              <w:rPr>
                <w:i/>
                <w:color w:val="404040" w:themeColor="text1" w:themeTint="BF"/>
                <w:sz w:val="20"/>
                <w:lang w:bidi="nl-NL"/>
              </w:rPr>
              <w:t>Jumbo foodcorner te Goes</w:t>
            </w:r>
          </w:p>
          <w:p w14:paraId="02EAFE66" w14:textId="29119FFF" w:rsidR="002E2FDF" w:rsidRDefault="002E2FDF" w:rsidP="00822B64">
            <w:pPr>
              <w:rPr>
                <w:color w:val="BE9268"/>
                <w:lang w:bidi="nl-NL"/>
              </w:rPr>
            </w:pPr>
            <w:r>
              <w:rPr>
                <w:color w:val="BE9268"/>
                <w:lang w:bidi="nl-NL"/>
              </w:rPr>
              <w:t xml:space="preserve">• </w:t>
            </w:r>
            <w:r w:rsidRPr="003E048C">
              <w:rPr>
                <w:i/>
                <w:color w:val="404040" w:themeColor="text1" w:themeTint="BF"/>
                <w:sz w:val="20"/>
                <w:lang w:bidi="nl-NL"/>
              </w:rPr>
              <w:t>verkoop medewerker</w:t>
            </w:r>
          </w:p>
          <w:p w14:paraId="29AABD6F" w14:textId="77777777" w:rsidR="00606A13" w:rsidRDefault="00606A13" w:rsidP="00822B64">
            <w:pPr>
              <w:rPr>
                <w:lang w:bidi="nl-NL"/>
              </w:rPr>
            </w:pPr>
          </w:p>
          <w:p w14:paraId="501AC131" w14:textId="77777777" w:rsidR="004814D3" w:rsidRPr="00822B64" w:rsidRDefault="004814D3" w:rsidP="00822B64">
            <w:pPr>
              <w:rPr>
                <w:lang w:bidi="nl-NL"/>
              </w:rPr>
            </w:pPr>
          </w:p>
          <w:p w14:paraId="5F7824C8" w14:textId="0E867ADF" w:rsidR="00D20DA9" w:rsidRPr="00D84C60" w:rsidRDefault="00A7013B" w:rsidP="00D20DA9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1 december 2020</w:t>
            </w:r>
            <w:r w:rsidR="00DB15FF">
              <w:rPr>
                <w:lang w:bidi="nl-NL"/>
              </w:rPr>
              <w:t xml:space="preserve"> </w:t>
            </w:r>
            <w:r w:rsidR="00276B7A">
              <w:rPr>
                <w:lang w:bidi="nl-NL"/>
              </w:rPr>
              <w:t>t/m</w:t>
            </w:r>
            <w:r w:rsidR="00DB15FF">
              <w:rPr>
                <w:lang w:bidi="nl-NL"/>
              </w:rPr>
              <w:t xml:space="preserve"> </w:t>
            </w:r>
            <w:r w:rsidR="00051E82">
              <w:rPr>
                <w:lang w:bidi="nl-NL"/>
              </w:rPr>
              <w:t>13 september</w:t>
            </w:r>
            <w:r w:rsidR="0055436B">
              <w:rPr>
                <w:lang w:bidi="nl-NL"/>
              </w:rPr>
              <w:t xml:space="preserve"> 2021</w:t>
            </w:r>
          </w:p>
          <w:p w14:paraId="3719E634" w14:textId="27AEACDB" w:rsidR="000F3283" w:rsidRDefault="006D3A20" w:rsidP="007D2918">
            <w:pPr>
              <w:pStyle w:val="KleineTekst"/>
              <w:rPr>
                <w:lang w:bidi="nl-NL"/>
              </w:rPr>
            </w:pPr>
            <w:r>
              <w:rPr>
                <w:lang w:bidi="nl-NL"/>
              </w:rPr>
              <w:t>J</w:t>
            </w:r>
            <w:r w:rsidR="00F578AB">
              <w:rPr>
                <w:lang w:bidi="nl-NL"/>
              </w:rPr>
              <w:t>umbo foodcorner</w:t>
            </w:r>
            <w:r w:rsidR="00DC0EF2">
              <w:rPr>
                <w:lang w:bidi="nl-NL"/>
              </w:rPr>
              <w:t xml:space="preserve"> te </w:t>
            </w:r>
            <w:r w:rsidR="00776AB8">
              <w:rPr>
                <w:lang w:bidi="nl-NL"/>
              </w:rPr>
              <w:t>G</w:t>
            </w:r>
            <w:r w:rsidR="00DC0EF2">
              <w:rPr>
                <w:lang w:bidi="nl-NL"/>
              </w:rPr>
              <w:t>oes</w:t>
            </w:r>
            <w:r w:rsidR="00F578AB" w:rsidRPr="007D2918">
              <w:rPr>
                <w:lang w:bidi="nl-NL"/>
              </w:rPr>
              <w:t xml:space="preserve"> </w:t>
            </w:r>
          </w:p>
          <w:p w14:paraId="600D924F" w14:textId="7EA001BD" w:rsidR="00391EF4" w:rsidRDefault="000F3283" w:rsidP="007D2918">
            <w:pPr>
              <w:pStyle w:val="KleineTekst"/>
              <w:rPr>
                <w:lang w:bidi="nl-NL"/>
              </w:rPr>
            </w:pPr>
            <w:r w:rsidRPr="00AE449B">
              <w:rPr>
                <w:i w:val="0"/>
                <w:color w:val="BE9268"/>
                <w:lang w:bidi="nl-NL"/>
              </w:rPr>
              <w:t>•</w:t>
            </w:r>
            <w:r w:rsidR="00D20DA9" w:rsidRPr="007D2918">
              <w:rPr>
                <w:lang w:bidi="nl-NL"/>
              </w:rPr>
              <w:t xml:space="preserve"> </w:t>
            </w:r>
            <w:r w:rsidR="00791393" w:rsidRPr="00FA0582">
              <w:rPr>
                <w:lang w:bidi="nl-NL"/>
              </w:rPr>
              <w:t>medewerker</w:t>
            </w:r>
            <w:r w:rsidR="00791393" w:rsidRPr="007D2918">
              <w:rPr>
                <w:lang w:bidi="nl-NL"/>
              </w:rPr>
              <w:t xml:space="preserve"> </w:t>
            </w:r>
            <w:r w:rsidR="00A7013B">
              <w:rPr>
                <w:lang w:bidi="nl-NL"/>
              </w:rPr>
              <w:t>slagerij</w:t>
            </w:r>
          </w:p>
          <w:p w14:paraId="631733FD" w14:textId="41511E8B" w:rsidR="004F1048" w:rsidRPr="004F1048" w:rsidRDefault="004F1048" w:rsidP="004F1048">
            <w:pPr>
              <w:rPr>
                <w:lang w:bidi="nl-NL"/>
              </w:rPr>
            </w:pPr>
          </w:p>
        </w:tc>
      </w:tr>
      <w:tr w:rsidR="00FB4D5D" w:rsidRPr="00D84C60" w14:paraId="212C6428" w14:textId="77777777" w:rsidTr="00DF7AAC">
        <w:trPr>
          <w:trHeight w:val="77"/>
        </w:trPr>
        <w:tc>
          <w:tcPr>
            <w:tcW w:w="3431" w:type="dxa"/>
            <w:vMerge w:val="restart"/>
            <w:shd w:val="clear" w:color="auto" w:fill="F2F2F2" w:themeFill="background1" w:themeFillShade="F2"/>
            <w:vAlign w:val="center"/>
          </w:tcPr>
          <w:p w14:paraId="06FECF5C" w14:textId="4B37B9D7" w:rsidR="00CD50FD" w:rsidRDefault="00081F69" w:rsidP="00D20DA9">
            <w:pPr>
              <w:pStyle w:val="Kop2"/>
              <w:rPr>
                <w:rStyle w:val="Accent"/>
              </w:rPr>
            </w:pPr>
            <w:r>
              <w:lastRenderedPageBreak/>
              <w:t>VAARDIGHEDEN</w:t>
            </w:r>
            <w:r w:rsidR="007F45E8">
              <w:t xml:space="preserve"> </w:t>
            </w:r>
            <w:r w:rsidR="00F73BF8">
              <w:rPr>
                <w:rStyle w:val="Accent"/>
                <w:lang w:bidi="nl-NL"/>
              </w:rPr>
              <w:t>–</w:t>
            </w:r>
          </w:p>
          <w:p w14:paraId="02D75D7E" w14:textId="5EECF09A" w:rsidR="00F73BF8" w:rsidRPr="00F73BF8" w:rsidRDefault="00863403" w:rsidP="00F73BF8">
            <w:r>
              <w:t>programeer</w:t>
            </w:r>
            <w:r w:rsidR="00F73BF8">
              <w:t xml:space="preserve"> </w:t>
            </w:r>
            <w:r>
              <w:t>vaardigheden</w:t>
            </w:r>
            <w:r w:rsidR="00F73BF8">
              <w:t xml:space="preserve">: </w:t>
            </w:r>
          </w:p>
        </w:tc>
        <w:tc>
          <w:tcPr>
            <w:tcW w:w="3890" w:type="dxa"/>
            <w:vMerge w:val="restart"/>
            <w:shd w:val="clear" w:color="auto" w:fill="303848" w:themeFill="accent1"/>
            <w:vAlign w:val="center"/>
          </w:tcPr>
          <w:p w14:paraId="1B2A5602" w14:textId="3C954C05" w:rsidR="00CD50FD" w:rsidRPr="0089681D" w:rsidRDefault="00D04E39" w:rsidP="00D20DA9">
            <w:pPr>
              <w:pStyle w:val="Kop1"/>
            </w:pPr>
            <w:r>
              <w:t>competenties</w:t>
            </w:r>
          </w:p>
        </w:tc>
        <w:tc>
          <w:tcPr>
            <w:tcW w:w="4164" w:type="dxa"/>
            <w:tcBorders>
              <w:bottom w:val="single" w:sz="18" w:space="0" w:color="BF9268" w:themeColor="accent2"/>
            </w:tcBorders>
          </w:tcPr>
          <w:p w14:paraId="42325D26" w14:textId="77777777" w:rsidR="00CD50FD" w:rsidRPr="00D84C60" w:rsidRDefault="00CD50FD"/>
        </w:tc>
      </w:tr>
      <w:tr w:rsidR="00FB4D5D" w:rsidRPr="00D84C60" w14:paraId="46C1F1C9" w14:textId="77777777" w:rsidTr="00DF7AAC">
        <w:trPr>
          <w:trHeight w:val="77"/>
        </w:trPr>
        <w:tc>
          <w:tcPr>
            <w:tcW w:w="3431" w:type="dxa"/>
            <w:vMerge/>
            <w:shd w:val="clear" w:color="auto" w:fill="F2F2F2" w:themeFill="background1" w:themeFillShade="F2"/>
            <w:vAlign w:val="center"/>
          </w:tcPr>
          <w:p w14:paraId="3F0B14D8" w14:textId="77777777" w:rsidR="00CD50FD" w:rsidRPr="00D84C60" w:rsidRDefault="00CD50FD" w:rsidP="00CD50FD">
            <w:pPr>
              <w:pStyle w:val="Kop2"/>
              <w:rPr>
                <w:spacing w:val="32"/>
              </w:rPr>
            </w:pPr>
          </w:p>
        </w:tc>
        <w:tc>
          <w:tcPr>
            <w:tcW w:w="3890" w:type="dxa"/>
            <w:vMerge/>
            <w:shd w:val="clear" w:color="auto" w:fill="303848" w:themeFill="accent1"/>
            <w:vAlign w:val="center"/>
          </w:tcPr>
          <w:p w14:paraId="272B72CB" w14:textId="77777777" w:rsidR="00CD50FD" w:rsidRPr="00D84C60" w:rsidRDefault="00CD50FD" w:rsidP="00CD50FD">
            <w:pPr>
              <w:pStyle w:val="Kop1"/>
            </w:pPr>
          </w:p>
        </w:tc>
        <w:tc>
          <w:tcPr>
            <w:tcW w:w="4164" w:type="dxa"/>
          </w:tcPr>
          <w:p w14:paraId="48DFA4CC" w14:textId="77777777" w:rsidR="00CD50FD" w:rsidRPr="00D84C60" w:rsidRDefault="00CD50FD"/>
        </w:tc>
      </w:tr>
      <w:tr w:rsidR="00A21030" w:rsidRPr="00D84C60" w14:paraId="0152885F" w14:textId="77777777" w:rsidTr="00DF7AAC">
        <w:trPr>
          <w:trHeight w:val="1347"/>
        </w:trPr>
        <w:tc>
          <w:tcPr>
            <w:tcW w:w="3431" w:type="dxa"/>
            <w:shd w:val="clear" w:color="auto" w:fill="F2F2F2" w:themeFill="background1" w:themeFillShade="F2"/>
            <w:vAlign w:val="center"/>
          </w:tcPr>
          <w:p w14:paraId="6D55D7DB" w14:textId="77777777" w:rsidR="00345AE3" w:rsidRDefault="00345AE3" w:rsidP="00345AE3">
            <w:pPr>
              <w:pStyle w:val="Tekst"/>
            </w:pPr>
            <w:r>
              <w:t>Java</w:t>
            </w:r>
          </w:p>
          <w:p w14:paraId="1146D65C" w14:textId="77777777" w:rsidR="00345AE3" w:rsidRDefault="00345AE3" w:rsidP="00345AE3">
            <w:pPr>
              <w:pStyle w:val="Tekst"/>
            </w:pPr>
            <w:r>
              <w:t>JSP</w:t>
            </w:r>
          </w:p>
          <w:p w14:paraId="659A4D2E" w14:textId="77777777" w:rsidR="00345AE3" w:rsidRDefault="00345AE3" w:rsidP="00345AE3">
            <w:pPr>
              <w:pStyle w:val="Tekst"/>
            </w:pPr>
            <w:r>
              <w:t>SQL</w:t>
            </w:r>
          </w:p>
          <w:p w14:paraId="6B8FBBAB" w14:textId="77777777" w:rsidR="00345AE3" w:rsidRDefault="00345AE3" w:rsidP="00345AE3">
            <w:pPr>
              <w:pStyle w:val="Tekst"/>
            </w:pPr>
            <w:r w:rsidRPr="00346A35">
              <w:rPr>
                <w:rFonts w:ascii="Segoe UI Emoji" w:hAnsi="Segoe UI Emoji" w:cs="Segoe UI Emoji"/>
                <w:i/>
                <w:color w:val="BE9268"/>
                <w:lang w:bidi="nl-NL"/>
              </w:rPr>
              <w:t>⭐</w:t>
            </w:r>
            <w:r>
              <w:t>PHP</w:t>
            </w:r>
          </w:p>
          <w:p w14:paraId="61215C5F" w14:textId="3B56927D" w:rsidR="00A21030" w:rsidRDefault="00346A35" w:rsidP="00DA38E4">
            <w:pPr>
              <w:pStyle w:val="Tekst"/>
            </w:pPr>
            <w:r w:rsidRPr="00346A35">
              <w:rPr>
                <w:rFonts w:ascii="Segoe UI Emoji" w:hAnsi="Segoe UI Emoji" w:cs="Segoe UI Emoji"/>
                <w:i/>
                <w:color w:val="BE9268"/>
                <w:lang w:bidi="nl-NL"/>
              </w:rPr>
              <w:t>⭐</w:t>
            </w:r>
            <w:r w:rsidR="00345AE3">
              <w:t>Javascript</w:t>
            </w:r>
          </w:p>
        </w:tc>
        <w:tc>
          <w:tcPr>
            <w:tcW w:w="8054" w:type="dxa"/>
            <w:gridSpan w:val="2"/>
            <w:vAlign w:val="center"/>
          </w:tcPr>
          <w:p w14:paraId="05E67DD4" w14:textId="2E368CEF" w:rsidR="00A21030" w:rsidRPr="00775770" w:rsidRDefault="00775770" w:rsidP="00A21030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 w:rsidR="00A21030" w:rsidRPr="00775770">
              <w:t xml:space="preserve"> Geduldig</w:t>
            </w:r>
          </w:p>
          <w:p w14:paraId="7675D3A0" w14:textId="37E991CD" w:rsidR="00A21030" w:rsidRDefault="00775770" w:rsidP="00A21030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 w:rsidR="00A21030" w:rsidRPr="00775770">
              <w:t xml:space="preserve"> </w:t>
            </w:r>
            <w:r w:rsidR="00A21030" w:rsidRPr="00667FE6">
              <w:t xml:space="preserve">Zelfstandig </w:t>
            </w:r>
          </w:p>
          <w:p w14:paraId="61FC191B" w14:textId="7CD63A50" w:rsidR="00A21030" w:rsidRDefault="00775770" w:rsidP="00A21030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 w:rsidR="00A21030" w:rsidRPr="00775770">
              <w:t xml:space="preserve"> </w:t>
            </w:r>
            <w:r w:rsidR="00A21030" w:rsidRPr="00667FE6">
              <w:t>Vrolijk</w:t>
            </w:r>
            <w:r w:rsidR="00402C97">
              <w:t>/</w:t>
            </w:r>
            <w:r w:rsidR="00402C97" w:rsidRPr="00667FE6">
              <w:t>Optimistisch</w:t>
            </w:r>
          </w:p>
          <w:p w14:paraId="5E687ACD" w14:textId="5FDABD8B" w:rsidR="00DE4D79" w:rsidRDefault="00402C97" w:rsidP="00DE4D79">
            <w:pPr>
              <w:rPr>
                <w:i/>
                <w:color w:val="BE9268"/>
                <w:lang w:bidi="nl-NL"/>
              </w:rPr>
            </w:pPr>
            <w:r w:rsidRPr="00AE449B">
              <w:rPr>
                <w:i/>
                <w:color w:val="BE9268"/>
                <w:lang w:bidi="nl-NL"/>
              </w:rPr>
              <w:t>•</w:t>
            </w:r>
            <w:r>
              <w:rPr>
                <w:i/>
                <w:color w:val="BE9268"/>
                <w:lang w:bidi="nl-NL"/>
              </w:rPr>
              <w:t xml:space="preserve"> </w:t>
            </w:r>
            <w:r w:rsidR="00E12843" w:rsidRPr="00CE5581">
              <w:rPr>
                <w:i/>
                <w:color w:val="404040" w:themeColor="text1" w:themeTint="BF"/>
                <w:sz w:val="20"/>
                <w:lang w:bidi="nl-NL"/>
              </w:rPr>
              <w:t>D</w:t>
            </w:r>
            <w:r w:rsidRPr="00CE5581">
              <w:rPr>
                <w:i/>
                <w:color w:val="404040" w:themeColor="text1" w:themeTint="BF"/>
                <w:sz w:val="20"/>
                <w:lang w:bidi="nl-NL"/>
              </w:rPr>
              <w:t>oorzettingsvermogen</w:t>
            </w:r>
          </w:p>
          <w:p w14:paraId="57E18259" w14:textId="527B0D55" w:rsidR="00621A64" w:rsidRPr="00DE4D79" w:rsidRDefault="00621A64" w:rsidP="00DE4D79">
            <w:r w:rsidRPr="00AE449B">
              <w:rPr>
                <w:i/>
                <w:color w:val="BE9268"/>
                <w:lang w:bidi="nl-NL"/>
              </w:rPr>
              <w:t>•</w:t>
            </w:r>
            <w:r>
              <w:rPr>
                <w:i/>
                <w:color w:val="BE9268"/>
                <w:lang w:bidi="nl-NL"/>
              </w:rPr>
              <w:t xml:space="preserve"> </w:t>
            </w:r>
            <w:r w:rsidRPr="00CE5581">
              <w:rPr>
                <w:i/>
                <w:color w:val="404040" w:themeColor="text1" w:themeTint="BF"/>
                <w:sz w:val="20"/>
                <w:lang w:bidi="nl-NL"/>
              </w:rPr>
              <w:t>Probleem oplossend</w:t>
            </w:r>
          </w:p>
        </w:tc>
      </w:tr>
      <w:tr w:rsidR="00DA38E4" w:rsidRPr="00D84C60" w14:paraId="6F49C68C" w14:textId="77777777" w:rsidTr="00DF7AAC">
        <w:trPr>
          <w:trHeight w:val="77"/>
        </w:trPr>
        <w:tc>
          <w:tcPr>
            <w:tcW w:w="3431" w:type="dxa"/>
            <w:vMerge w:val="restart"/>
            <w:shd w:val="clear" w:color="auto" w:fill="F2F2F2" w:themeFill="background1" w:themeFillShade="F2"/>
          </w:tcPr>
          <w:p w14:paraId="5986D9D6" w14:textId="124564E3" w:rsidR="00345AE3" w:rsidRDefault="00346A35" w:rsidP="00345AE3">
            <w:pPr>
              <w:pStyle w:val="Tekst"/>
            </w:pPr>
            <w:r w:rsidRPr="00346A35">
              <w:rPr>
                <w:rFonts w:ascii="Segoe UI Emoji" w:hAnsi="Segoe UI Emoji" w:cs="Segoe UI Emoji"/>
                <w:i/>
                <w:color w:val="BE9268"/>
                <w:lang w:bidi="nl-NL"/>
              </w:rPr>
              <w:t>⭐</w:t>
            </w:r>
            <w:r w:rsidR="00345AE3">
              <w:t>HTML</w:t>
            </w:r>
          </w:p>
          <w:p w14:paraId="0324D2F8" w14:textId="1807F7B9" w:rsidR="00DA38E4" w:rsidRPr="00D84C60" w:rsidRDefault="00346A35" w:rsidP="00345AE3">
            <w:pPr>
              <w:pStyle w:val="Tekst"/>
            </w:pPr>
            <w:r w:rsidRPr="00346A35">
              <w:rPr>
                <w:rFonts w:ascii="Segoe UI Emoji" w:hAnsi="Segoe UI Emoji" w:cs="Segoe UI Emoji"/>
                <w:i/>
                <w:color w:val="BE9268"/>
                <w:lang w:bidi="nl-NL"/>
              </w:rPr>
              <w:t>⭐</w:t>
            </w:r>
            <w:r w:rsidR="00345AE3">
              <w:t>CSS</w:t>
            </w:r>
          </w:p>
        </w:tc>
        <w:tc>
          <w:tcPr>
            <w:tcW w:w="3890" w:type="dxa"/>
            <w:vMerge w:val="restart"/>
            <w:shd w:val="clear" w:color="auto" w:fill="303848" w:themeFill="accent1"/>
            <w:vAlign w:val="center"/>
          </w:tcPr>
          <w:p w14:paraId="36BE1669" w14:textId="13102A6B" w:rsidR="00DA38E4" w:rsidRPr="00D84C60" w:rsidRDefault="00345AE3" w:rsidP="00F06EEC">
            <w:pPr>
              <w:pStyle w:val="Kop1"/>
            </w:pPr>
            <w:r>
              <w:t>Hobby`s</w:t>
            </w:r>
          </w:p>
        </w:tc>
        <w:tc>
          <w:tcPr>
            <w:tcW w:w="4164" w:type="dxa"/>
            <w:tcBorders>
              <w:bottom w:val="single" w:sz="18" w:space="0" w:color="BF9268" w:themeColor="accent2"/>
            </w:tcBorders>
          </w:tcPr>
          <w:p w14:paraId="356E9B54" w14:textId="77777777" w:rsidR="00DA38E4" w:rsidRPr="00D84C60" w:rsidRDefault="00DA38E4" w:rsidP="00F06EEC"/>
        </w:tc>
      </w:tr>
      <w:tr w:rsidR="00DA38E4" w:rsidRPr="00D84C60" w14:paraId="21479C12" w14:textId="77777777" w:rsidTr="00DF7AAC">
        <w:trPr>
          <w:trHeight w:val="170"/>
        </w:trPr>
        <w:tc>
          <w:tcPr>
            <w:tcW w:w="3431" w:type="dxa"/>
            <w:vMerge/>
            <w:shd w:val="clear" w:color="auto" w:fill="F2F2F2" w:themeFill="background1" w:themeFillShade="F2"/>
          </w:tcPr>
          <w:p w14:paraId="7C52CB50" w14:textId="77777777" w:rsidR="00DA38E4" w:rsidRPr="00D84C60" w:rsidRDefault="00DA38E4" w:rsidP="00346A35">
            <w:pPr>
              <w:pStyle w:val="Tekst"/>
            </w:pPr>
          </w:p>
        </w:tc>
        <w:tc>
          <w:tcPr>
            <w:tcW w:w="3890" w:type="dxa"/>
            <w:vMerge/>
            <w:shd w:val="clear" w:color="auto" w:fill="303848" w:themeFill="accent1"/>
            <w:vAlign w:val="center"/>
          </w:tcPr>
          <w:p w14:paraId="0F4EAFFB" w14:textId="77777777" w:rsidR="00DA38E4" w:rsidRPr="00D84C60" w:rsidRDefault="00DA38E4" w:rsidP="00F06EEC">
            <w:pPr>
              <w:pStyle w:val="Kop1"/>
            </w:pPr>
          </w:p>
        </w:tc>
        <w:tc>
          <w:tcPr>
            <w:tcW w:w="4164" w:type="dxa"/>
          </w:tcPr>
          <w:p w14:paraId="58C1E3A8" w14:textId="77777777" w:rsidR="00DA38E4" w:rsidRPr="00D84C60" w:rsidRDefault="00DA38E4" w:rsidP="00F06EEC"/>
        </w:tc>
      </w:tr>
      <w:tr w:rsidR="00DA38E4" w:rsidRPr="00D84C60" w14:paraId="528893C0" w14:textId="77777777" w:rsidTr="00DF7AAC">
        <w:trPr>
          <w:trHeight w:val="928"/>
        </w:trPr>
        <w:tc>
          <w:tcPr>
            <w:tcW w:w="3431" w:type="dxa"/>
            <w:shd w:val="clear" w:color="auto" w:fill="F2F2F2" w:themeFill="background1" w:themeFillShade="F2"/>
          </w:tcPr>
          <w:p w14:paraId="3D16BD7E" w14:textId="77777777" w:rsidR="00346A35" w:rsidRPr="00B065F5" w:rsidRDefault="00346A35" w:rsidP="00346A35">
            <w:pPr>
              <w:pStyle w:val="Tekst"/>
            </w:pPr>
            <w:r>
              <w:t>Bootstrap</w:t>
            </w:r>
          </w:p>
          <w:p w14:paraId="2C7050C2" w14:textId="77777777" w:rsidR="00346A35" w:rsidRDefault="00346A35" w:rsidP="00346A35">
            <w:pPr>
              <w:pStyle w:val="Tekst"/>
            </w:pPr>
            <w:r>
              <w:t>UML</w:t>
            </w:r>
          </w:p>
          <w:p w14:paraId="196B9C99" w14:textId="434BFD9A" w:rsidR="00DF7AAC" w:rsidRDefault="00346A35" w:rsidP="00DF7AAC">
            <w:pPr>
              <w:pStyle w:val="Tekst"/>
            </w:pPr>
            <w:r>
              <w:t>Hibernate (HQL)</w:t>
            </w:r>
          </w:p>
          <w:p w14:paraId="533B1190" w14:textId="49493B0F" w:rsidR="007E20C5" w:rsidRPr="007E20C5" w:rsidRDefault="007E20C5" w:rsidP="007E20C5"/>
        </w:tc>
        <w:tc>
          <w:tcPr>
            <w:tcW w:w="8054" w:type="dxa"/>
            <w:gridSpan w:val="2"/>
            <w:vAlign w:val="center"/>
          </w:tcPr>
          <w:p w14:paraId="1F84722C" w14:textId="77777777" w:rsidR="00AA53A0" w:rsidRDefault="00AA53A0" w:rsidP="00F06EEC">
            <w:pPr>
              <w:pStyle w:val="KleineTekst"/>
              <w:rPr>
                <w:color w:val="BE9268"/>
                <w:lang w:bidi="nl-NL"/>
              </w:rPr>
            </w:pPr>
          </w:p>
          <w:p w14:paraId="31F2E74C" w14:textId="21283BA2" w:rsidR="00FB21B6" w:rsidRDefault="00FB21B6" w:rsidP="00F06EEC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>
              <w:rPr>
                <w:color w:val="BE9268"/>
                <w:lang w:bidi="nl-NL"/>
              </w:rPr>
              <w:t xml:space="preserve"> </w:t>
            </w:r>
            <w:r w:rsidR="00DA38E4">
              <w:t>Boksen</w:t>
            </w:r>
          </w:p>
          <w:p w14:paraId="16C55453" w14:textId="03C47AD2" w:rsidR="00FB21B6" w:rsidRDefault="00FB21B6" w:rsidP="00F06EEC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>
              <w:rPr>
                <w:color w:val="BE9268"/>
                <w:lang w:bidi="nl-NL"/>
              </w:rPr>
              <w:t xml:space="preserve"> </w:t>
            </w:r>
            <w:r w:rsidR="00D023F0">
              <w:t>P</w:t>
            </w:r>
            <w:r w:rsidR="00DA38E4">
              <w:t>aarden verzorgen</w:t>
            </w:r>
          </w:p>
          <w:p w14:paraId="42125EA0" w14:textId="1F3A23E1" w:rsidR="00797B35" w:rsidRDefault="00FB21B6" w:rsidP="0029445A">
            <w:pPr>
              <w:pStyle w:val="KleineTekst"/>
            </w:pPr>
            <w:r w:rsidRPr="00D84C60">
              <w:rPr>
                <w:color w:val="BE9268"/>
                <w:lang w:bidi="nl-NL"/>
              </w:rPr>
              <w:t>•</w:t>
            </w:r>
            <w:r>
              <w:t xml:space="preserve"> </w:t>
            </w:r>
            <w:r w:rsidR="00D023F0">
              <w:t>A</w:t>
            </w:r>
            <w:r w:rsidR="00DA38E4">
              <w:t>uto`s spotten</w:t>
            </w:r>
          </w:p>
          <w:p w14:paraId="10978945" w14:textId="44ED6574" w:rsidR="00AA53A0" w:rsidRPr="00AA53A0" w:rsidRDefault="00AA53A0" w:rsidP="00AA53A0">
            <w:pPr>
              <w:rPr>
                <w:i/>
                <w:color w:val="404040" w:themeColor="text1" w:themeTint="BF"/>
                <w:sz w:val="20"/>
              </w:rPr>
            </w:pPr>
            <w:r w:rsidRPr="00D84C60">
              <w:rPr>
                <w:color w:val="BE9268"/>
                <w:lang w:bidi="nl-NL"/>
              </w:rPr>
              <w:t>•</w:t>
            </w:r>
            <w:r w:rsidRPr="00AA53A0">
              <w:rPr>
                <w:i/>
                <w:color w:val="404040" w:themeColor="text1" w:themeTint="BF"/>
                <w:sz w:val="20"/>
              </w:rPr>
              <w:t>Auto`s rijden</w:t>
            </w:r>
          </w:p>
          <w:p w14:paraId="11E9D477" w14:textId="55C502BB" w:rsidR="00871DDB" w:rsidRPr="00871DDB" w:rsidRDefault="00871DDB" w:rsidP="00871DDB"/>
        </w:tc>
      </w:tr>
    </w:tbl>
    <w:p w14:paraId="1087A846" w14:textId="023C35C0" w:rsidR="00C55D85" w:rsidRPr="00D84C60" w:rsidRDefault="00C55D85" w:rsidP="00DF7AAC"/>
    <w:sectPr w:rsidR="00C55D85" w:rsidRPr="00D84C60" w:rsidSect="003E3062">
      <w:headerReference w:type="default" r:id="rId14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72E7" w14:textId="77777777" w:rsidR="00B53DFE" w:rsidRDefault="00B53DFE" w:rsidP="00F316AD">
      <w:r>
        <w:separator/>
      </w:r>
    </w:p>
  </w:endnote>
  <w:endnote w:type="continuationSeparator" w:id="0">
    <w:p w14:paraId="40755DC9" w14:textId="77777777" w:rsidR="00B53DFE" w:rsidRDefault="00B53DF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DC62" w14:textId="77777777" w:rsidR="00B53DFE" w:rsidRDefault="00B53DFE" w:rsidP="00F316AD">
      <w:r>
        <w:separator/>
      </w:r>
    </w:p>
  </w:footnote>
  <w:footnote w:type="continuationSeparator" w:id="0">
    <w:p w14:paraId="1208A472" w14:textId="77777777" w:rsidR="00B53DFE" w:rsidRDefault="00B53DF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2CA3" w14:textId="77777777" w:rsidR="00F316AD" w:rsidRPr="001700F2" w:rsidRDefault="00F316AD">
    <w:pPr>
      <w:pStyle w:val="Koptekst"/>
    </w:pPr>
    <w:r w:rsidRPr="001700F2">
      <w:rPr>
        <w:rFonts w:ascii="Times New Roman" w:eastAsia="Times New Roman" w:hAnsi="Times New Roman" w:cs="Times New Roman"/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830E96" wp14:editId="0ED35CFF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hthoek 7" hidden="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CBB93F" id="Rechthoek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61D"/>
    <w:multiLevelType w:val="hybridMultilevel"/>
    <w:tmpl w:val="6F4422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2C"/>
    <w:rsid w:val="00001FCF"/>
    <w:rsid w:val="00011B9C"/>
    <w:rsid w:val="00011C94"/>
    <w:rsid w:val="00041445"/>
    <w:rsid w:val="00045171"/>
    <w:rsid w:val="00051E82"/>
    <w:rsid w:val="000534FD"/>
    <w:rsid w:val="00072B32"/>
    <w:rsid w:val="00074BD5"/>
    <w:rsid w:val="0008065F"/>
    <w:rsid w:val="00081F69"/>
    <w:rsid w:val="000822C4"/>
    <w:rsid w:val="0008336B"/>
    <w:rsid w:val="00094791"/>
    <w:rsid w:val="000A348B"/>
    <w:rsid w:val="000E28C0"/>
    <w:rsid w:val="000E375C"/>
    <w:rsid w:val="000F0D2D"/>
    <w:rsid w:val="000F3283"/>
    <w:rsid w:val="000F437A"/>
    <w:rsid w:val="001700F2"/>
    <w:rsid w:val="001871FF"/>
    <w:rsid w:val="00194ABC"/>
    <w:rsid w:val="00196AA5"/>
    <w:rsid w:val="001A4121"/>
    <w:rsid w:val="001B7E69"/>
    <w:rsid w:val="001C0A69"/>
    <w:rsid w:val="001C771F"/>
    <w:rsid w:val="001E01FD"/>
    <w:rsid w:val="001E1418"/>
    <w:rsid w:val="001E6A9B"/>
    <w:rsid w:val="001F4150"/>
    <w:rsid w:val="00212AD6"/>
    <w:rsid w:val="00220986"/>
    <w:rsid w:val="00244E5A"/>
    <w:rsid w:val="002764F4"/>
    <w:rsid w:val="00276B7A"/>
    <w:rsid w:val="0029192A"/>
    <w:rsid w:val="00294258"/>
    <w:rsid w:val="0029445A"/>
    <w:rsid w:val="0029715D"/>
    <w:rsid w:val="002C474C"/>
    <w:rsid w:val="002E2FDF"/>
    <w:rsid w:val="002E47D0"/>
    <w:rsid w:val="00300BA7"/>
    <w:rsid w:val="003053FE"/>
    <w:rsid w:val="00316B1B"/>
    <w:rsid w:val="00324759"/>
    <w:rsid w:val="00331332"/>
    <w:rsid w:val="00340D00"/>
    <w:rsid w:val="00345AE3"/>
    <w:rsid w:val="00346A35"/>
    <w:rsid w:val="00367125"/>
    <w:rsid w:val="003742F7"/>
    <w:rsid w:val="00374F0D"/>
    <w:rsid w:val="00391EF4"/>
    <w:rsid w:val="003B2C27"/>
    <w:rsid w:val="003B4C4A"/>
    <w:rsid w:val="003B6D3C"/>
    <w:rsid w:val="003C101B"/>
    <w:rsid w:val="003C4DC5"/>
    <w:rsid w:val="003E048C"/>
    <w:rsid w:val="003E3062"/>
    <w:rsid w:val="003F6A9C"/>
    <w:rsid w:val="0040233B"/>
    <w:rsid w:val="00402C97"/>
    <w:rsid w:val="00412CC2"/>
    <w:rsid w:val="00420920"/>
    <w:rsid w:val="0043435A"/>
    <w:rsid w:val="004417B9"/>
    <w:rsid w:val="00463C8D"/>
    <w:rsid w:val="00465F57"/>
    <w:rsid w:val="00467384"/>
    <w:rsid w:val="00470B90"/>
    <w:rsid w:val="004814D3"/>
    <w:rsid w:val="0048488C"/>
    <w:rsid w:val="00491D63"/>
    <w:rsid w:val="004A774D"/>
    <w:rsid w:val="004B3170"/>
    <w:rsid w:val="004C0423"/>
    <w:rsid w:val="004C06BF"/>
    <w:rsid w:val="004D0355"/>
    <w:rsid w:val="004E59E1"/>
    <w:rsid w:val="004E6224"/>
    <w:rsid w:val="004F1048"/>
    <w:rsid w:val="00505A2D"/>
    <w:rsid w:val="005158A9"/>
    <w:rsid w:val="00516913"/>
    <w:rsid w:val="00550041"/>
    <w:rsid w:val="0055436B"/>
    <w:rsid w:val="0055762C"/>
    <w:rsid w:val="00557ED3"/>
    <w:rsid w:val="00561CF3"/>
    <w:rsid w:val="00583B4B"/>
    <w:rsid w:val="00584695"/>
    <w:rsid w:val="005B1244"/>
    <w:rsid w:val="005D0462"/>
    <w:rsid w:val="005D2581"/>
    <w:rsid w:val="005D32D9"/>
    <w:rsid w:val="005D6CD2"/>
    <w:rsid w:val="005E1E84"/>
    <w:rsid w:val="005F1252"/>
    <w:rsid w:val="005F6474"/>
    <w:rsid w:val="00604211"/>
    <w:rsid w:val="00606A13"/>
    <w:rsid w:val="00614DF2"/>
    <w:rsid w:val="00617740"/>
    <w:rsid w:val="00621A64"/>
    <w:rsid w:val="00625D64"/>
    <w:rsid w:val="0064126A"/>
    <w:rsid w:val="0065324B"/>
    <w:rsid w:val="00667FE6"/>
    <w:rsid w:val="006909A7"/>
    <w:rsid w:val="006A1759"/>
    <w:rsid w:val="006B0243"/>
    <w:rsid w:val="006B1886"/>
    <w:rsid w:val="006C49FA"/>
    <w:rsid w:val="006C60E6"/>
    <w:rsid w:val="006D3A20"/>
    <w:rsid w:val="006E336D"/>
    <w:rsid w:val="006E46C7"/>
    <w:rsid w:val="006E639D"/>
    <w:rsid w:val="006F11FC"/>
    <w:rsid w:val="006F2AB8"/>
    <w:rsid w:val="006F39C8"/>
    <w:rsid w:val="00714E1D"/>
    <w:rsid w:val="00735A6F"/>
    <w:rsid w:val="007403A1"/>
    <w:rsid w:val="0074636B"/>
    <w:rsid w:val="007470E5"/>
    <w:rsid w:val="00761D5B"/>
    <w:rsid w:val="00763796"/>
    <w:rsid w:val="00770A90"/>
    <w:rsid w:val="00775770"/>
    <w:rsid w:val="00776AB8"/>
    <w:rsid w:val="00791393"/>
    <w:rsid w:val="00793CE9"/>
    <w:rsid w:val="00797B35"/>
    <w:rsid w:val="007A426D"/>
    <w:rsid w:val="007D2918"/>
    <w:rsid w:val="007D2FEC"/>
    <w:rsid w:val="007E20C5"/>
    <w:rsid w:val="007E508E"/>
    <w:rsid w:val="007F1133"/>
    <w:rsid w:val="007F45E8"/>
    <w:rsid w:val="007F56F1"/>
    <w:rsid w:val="00804AEE"/>
    <w:rsid w:val="00806EA4"/>
    <w:rsid w:val="00822B64"/>
    <w:rsid w:val="00832755"/>
    <w:rsid w:val="00832B29"/>
    <w:rsid w:val="00834408"/>
    <w:rsid w:val="00842AE5"/>
    <w:rsid w:val="00863403"/>
    <w:rsid w:val="00864497"/>
    <w:rsid w:val="00871DDB"/>
    <w:rsid w:val="008850D1"/>
    <w:rsid w:val="008962DC"/>
    <w:rsid w:val="0089681D"/>
    <w:rsid w:val="0089710E"/>
    <w:rsid w:val="008A1B1E"/>
    <w:rsid w:val="008A7CC6"/>
    <w:rsid w:val="008D3FEB"/>
    <w:rsid w:val="008E00E6"/>
    <w:rsid w:val="008F40E8"/>
    <w:rsid w:val="008F615F"/>
    <w:rsid w:val="00912DC2"/>
    <w:rsid w:val="009405F3"/>
    <w:rsid w:val="009501DC"/>
    <w:rsid w:val="009718E7"/>
    <w:rsid w:val="009A01D0"/>
    <w:rsid w:val="009C695C"/>
    <w:rsid w:val="00A01C2E"/>
    <w:rsid w:val="00A14235"/>
    <w:rsid w:val="00A21030"/>
    <w:rsid w:val="00A21E71"/>
    <w:rsid w:val="00A23CB8"/>
    <w:rsid w:val="00A53D4F"/>
    <w:rsid w:val="00A5440E"/>
    <w:rsid w:val="00A7013B"/>
    <w:rsid w:val="00A7319F"/>
    <w:rsid w:val="00A74E15"/>
    <w:rsid w:val="00A8599F"/>
    <w:rsid w:val="00AA2F2F"/>
    <w:rsid w:val="00AA2F9E"/>
    <w:rsid w:val="00AA3F00"/>
    <w:rsid w:val="00AA53A0"/>
    <w:rsid w:val="00AC094E"/>
    <w:rsid w:val="00AC43E2"/>
    <w:rsid w:val="00AE449B"/>
    <w:rsid w:val="00AF00CC"/>
    <w:rsid w:val="00AF235F"/>
    <w:rsid w:val="00B01159"/>
    <w:rsid w:val="00B031A5"/>
    <w:rsid w:val="00B065F5"/>
    <w:rsid w:val="00B353CE"/>
    <w:rsid w:val="00B36ED7"/>
    <w:rsid w:val="00B53DFE"/>
    <w:rsid w:val="00B5453A"/>
    <w:rsid w:val="00B55C9B"/>
    <w:rsid w:val="00B572FE"/>
    <w:rsid w:val="00B6349F"/>
    <w:rsid w:val="00B66ADD"/>
    <w:rsid w:val="00B70FF4"/>
    <w:rsid w:val="00BB02FA"/>
    <w:rsid w:val="00BB0338"/>
    <w:rsid w:val="00BB6A89"/>
    <w:rsid w:val="00BD0EA2"/>
    <w:rsid w:val="00BE4D51"/>
    <w:rsid w:val="00BF1E81"/>
    <w:rsid w:val="00BF5FF1"/>
    <w:rsid w:val="00C049DD"/>
    <w:rsid w:val="00C06AD3"/>
    <w:rsid w:val="00C157B6"/>
    <w:rsid w:val="00C210D1"/>
    <w:rsid w:val="00C21689"/>
    <w:rsid w:val="00C26683"/>
    <w:rsid w:val="00C33A66"/>
    <w:rsid w:val="00C3446E"/>
    <w:rsid w:val="00C35391"/>
    <w:rsid w:val="00C477CB"/>
    <w:rsid w:val="00C55D85"/>
    <w:rsid w:val="00C6034B"/>
    <w:rsid w:val="00C73D25"/>
    <w:rsid w:val="00C82B25"/>
    <w:rsid w:val="00C92033"/>
    <w:rsid w:val="00CA6C11"/>
    <w:rsid w:val="00CB00AC"/>
    <w:rsid w:val="00CB0437"/>
    <w:rsid w:val="00CD50FD"/>
    <w:rsid w:val="00CE0DE3"/>
    <w:rsid w:val="00CE5581"/>
    <w:rsid w:val="00CF20E0"/>
    <w:rsid w:val="00CF4DF0"/>
    <w:rsid w:val="00D023F0"/>
    <w:rsid w:val="00D04E39"/>
    <w:rsid w:val="00D13E7C"/>
    <w:rsid w:val="00D20DA9"/>
    <w:rsid w:val="00D26A79"/>
    <w:rsid w:val="00D30A1C"/>
    <w:rsid w:val="00D46EB2"/>
    <w:rsid w:val="00D6165F"/>
    <w:rsid w:val="00D71327"/>
    <w:rsid w:val="00D84C60"/>
    <w:rsid w:val="00DA0717"/>
    <w:rsid w:val="00DA38E4"/>
    <w:rsid w:val="00DA6908"/>
    <w:rsid w:val="00DB15FF"/>
    <w:rsid w:val="00DB4BA5"/>
    <w:rsid w:val="00DC0EF2"/>
    <w:rsid w:val="00DD2AB3"/>
    <w:rsid w:val="00DD5C35"/>
    <w:rsid w:val="00DE409F"/>
    <w:rsid w:val="00DE4D79"/>
    <w:rsid w:val="00DF0CAB"/>
    <w:rsid w:val="00DF10D5"/>
    <w:rsid w:val="00DF7AAC"/>
    <w:rsid w:val="00E12843"/>
    <w:rsid w:val="00E35680"/>
    <w:rsid w:val="00E44914"/>
    <w:rsid w:val="00E94B42"/>
    <w:rsid w:val="00EA03EF"/>
    <w:rsid w:val="00EA3BFC"/>
    <w:rsid w:val="00EA3E8B"/>
    <w:rsid w:val="00EA4545"/>
    <w:rsid w:val="00ED4428"/>
    <w:rsid w:val="00ED5986"/>
    <w:rsid w:val="00F05853"/>
    <w:rsid w:val="00F06EEC"/>
    <w:rsid w:val="00F27ECC"/>
    <w:rsid w:val="00F316AD"/>
    <w:rsid w:val="00F578AB"/>
    <w:rsid w:val="00F70544"/>
    <w:rsid w:val="00F73BF8"/>
    <w:rsid w:val="00FA0582"/>
    <w:rsid w:val="00FB21B6"/>
    <w:rsid w:val="00FB4D5D"/>
    <w:rsid w:val="00FC61F1"/>
    <w:rsid w:val="00FF15C6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92A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6"/>
    <w:qFormat/>
    <w:rsid w:val="001700F2"/>
    <w:rPr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Kop2">
    <w:name w:val="heading 2"/>
    <w:basedOn w:val="Standaard"/>
    <w:next w:val="Standaard"/>
    <w:link w:val="Kop2Char"/>
    <w:uiPriority w:val="9"/>
    <w:qFormat/>
    <w:rsid w:val="007F45E8"/>
    <w:pPr>
      <w:outlineLvl w:val="1"/>
    </w:pPr>
    <w:rPr>
      <w:rFonts w:cs="Times New Roman (Body CS)"/>
      <w:color w:val="303848" w:themeColor="accent1"/>
      <w:spacing w:val="6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0DA9"/>
    <w:rPr>
      <w:color w:val="000000" w:themeColor="text1"/>
    </w:rPr>
  </w:style>
  <w:style w:type="paragraph" w:styleId="Voettekst">
    <w:name w:val="footer"/>
    <w:basedOn w:val="Standaard"/>
    <w:link w:val="Voettekst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D20DA9"/>
    <w:rPr>
      <w:color w:val="000000" w:themeColor="text1"/>
    </w:rPr>
  </w:style>
  <w:style w:type="table" w:styleId="Tabelraster">
    <w:name w:val="Table Grid"/>
    <w:basedOn w:val="Standaardtabe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elChar">
    <w:name w:val="Titel Char"/>
    <w:basedOn w:val="Standaardalinea-lettertype"/>
    <w:link w:val="Titel"/>
    <w:rsid w:val="00D20DA9"/>
    <w:rPr>
      <w:rFonts w:cs="Times New Roman (Body CS)"/>
      <w:color w:val="303848" w:themeColor="accent1"/>
      <w:spacing w:val="80"/>
      <w:sz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OndertitelChar">
    <w:name w:val="Ondertitel Char"/>
    <w:basedOn w:val="Standaardalinea-lettertype"/>
    <w:link w:val="Ondertitel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Kop1Char">
    <w:name w:val="Kop 1 Char"/>
    <w:basedOn w:val="Standaardalinea-lettertype"/>
    <w:link w:val="Kop1"/>
    <w:uiPriority w:val="2"/>
    <w:rsid w:val="00D20DA9"/>
    <w:rPr>
      <w:rFonts w:cs="Times New Roman (Body CS)"/>
      <w:color w:val="FFFFFF"/>
      <w:spacing w:val="40"/>
    </w:rPr>
  </w:style>
  <w:style w:type="paragraph" w:customStyle="1" w:styleId="Tekst">
    <w:name w:val="Tekst"/>
    <w:basedOn w:val="Standaard"/>
    <w:next w:val="Standaard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F45E8"/>
    <w:rPr>
      <w:rFonts w:cs="Times New Roman (Body CS)"/>
      <w:color w:val="303848" w:themeColor="accent1"/>
      <w:spacing w:val="60"/>
    </w:rPr>
  </w:style>
  <w:style w:type="paragraph" w:customStyle="1" w:styleId="KleineTekst">
    <w:name w:val="KleineTekst"/>
    <w:basedOn w:val="Standaard"/>
    <w:next w:val="Standaard"/>
    <w:uiPriority w:val="5"/>
    <w:qFormat/>
    <w:rsid w:val="0040233B"/>
    <w:rPr>
      <w:i/>
      <w:color w:val="404040" w:themeColor="text1" w:themeTint="BF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D20DA9"/>
    <w:rPr>
      <w:color w:val="808080"/>
    </w:rPr>
  </w:style>
  <w:style w:type="character" w:customStyle="1" w:styleId="Accent">
    <w:name w:val="Accent"/>
    <w:basedOn w:val="Standaardalinea-lettertype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Standaardalinea-lettertype"/>
    <w:uiPriority w:val="99"/>
    <w:unhideWhenUsed/>
    <w:rsid w:val="009718E7"/>
    <w:rPr>
      <w:color w:val="F7B61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718E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E4D5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oi-Eielts/Pokemon-Ga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oi-Eielts/Web-rekenmachin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i-Eielts/E-portfoli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oieielt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%20Eielts\AppData\Roaming\Microsoft\Templates\Minimalistisch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68DD8EB4704FD98DDB29B9E7CA2F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A8E28D-2705-4C68-A11C-38E7677D6E6B}"/>
      </w:docPartPr>
      <w:docPartBody>
        <w:p w:rsidR="009927A0" w:rsidRDefault="00FA5416">
          <w:pPr>
            <w:pStyle w:val="6D68DD8EB4704FD98DDB29B9E7CA2F54"/>
          </w:pPr>
          <w:r w:rsidRPr="00D84C60">
            <w:rPr>
              <w:lang w:bidi="nl-NL"/>
            </w:rPr>
            <w:t>OPLEIDING</w:t>
          </w:r>
        </w:p>
      </w:docPartBody>
    </w:docPart>
    <w:docPart>
      <w:docPartPr>
        <w:name w:val="C6C9DC1B5DF94EA29BAF6623A94F22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E22581-0D1E-493E-99BF-43D693EEBE0D}"/>
      </w:docPartPr>
      <w:docPartBody>
        <w:p w:rsidR="009927A0" w:rsidRDefault="00FA5416">
          <w:pPr>
            <w:pStyle w:val="C6C9DC1B5DF94EA29BAF6623A94F227C"/>
          </w:pPr>
          <w:r w:rsidRPr="00D84C60">
            <w:rPr>
              <w:rStyle w:val="Accent"/>
              <w:lang w:bidi="nl-NL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8"/>
    <w:rsid w:val="00190F6A"/>
    <w:rsid w:val="003A14A3"/>
    <w:rsid w:val="005E5380"/>
    <w:rsid w:val="0080510E"/>
    <w:rsid w:val="008229B9"/>
    <w:rsid w:val="00880928"/>
    <w:rsid w:val="00954B26"/>
    <w:rsid w:val="009927A0"/>
    <w:rsid w:val="009A0088"/>
    <w:rsid w:val="00C01BCB"/>
    <w:rsid w:val="00FA5416"/>
    <w:rsid w:val="00F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68DD8EB4704FD98DDB29B9E7CA2F54">
    <w:name w:val="6D68DD8EB4704FD98DDB29B9E7CA2F54"/>
  </w:style>
  <w:style w:type="character" w:customStyle="1" w:styleId="Accent">
    <w:name w:val="Accent"/>
    <w:basedOn w:val="Standaardalinea-lettertype"/>
    <w:uiPriority w:val="1"/>
    <w:qFormat/>
    <w:rsid w:val="00FC49D4"/>
    <w:rPr>
      <w:color w:val="ED7D31" w:themeColor="accent2"/>
    </w:rPr>
  </w:style>
  <w:style w:type="paragraph" w:customStyle="1" w:styleId="C6C9DC1B5DF94EA29BAF6623A94F227C">
    <w:name w:val="C6C9DC1B5DF94EA29BAF6623A94F2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Minimalistisch cv.dotx</Template>
  <TotalTime>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2022-05-16T10:51:00Z</dcterms:created>
  <dcterms:modified xsi:type="dcterms:W3CDTF">2023-01-13T13:01:00Z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